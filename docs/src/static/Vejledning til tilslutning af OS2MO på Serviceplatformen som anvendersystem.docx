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705" w:rsidRDefault="00CA1705" w:rsidP="009F27DE">
      <w:pPr>
        <w:spacing w:after="200" w:line="276" w:lineRule="auto"/>
        <w:jc w:val="center"/>
      </w:pPr>
    </w:p>
    <w:p w:rsidR="00CA1705" w:rsidRDefault="00CA1705" w:rsidP="009F27DE">
      <w:pPr>
        <w:spacing w:after="200" w:line="276" w:lineRule="auto"/>
        <w:jc w:val="center"/>
      </w:pPr>
    </w:p>
    <w:p w:rsidR="00CA1705" w:rsidRDefault="00CA1705" w:rsidP="009F27DE">
      <w:pPr>
        <w:spacing w:after="200" w:line="276" w:lineRule="auto"/>
        <w:jc w:val="center"/>
      </w:pPr>
    </w:p>
    <w:p w:rsidR="00CA1705" w:rsidRDefault="00CA1705" w:rsidP="009F27DE">
      <w:pPr>
        <w:spacing w:after="200" w:line="276" w:lineRule="auto"/>
        <w:jc w:val="center"/>
      </w:pPr>
    </w:p>
    <w:p w:rsidR="00CA1705" w:rsidRDefault="00CA1705" w:rsidP="009F27DE">
      <w:pPr>
        <w:spacing w:after="200" w:line="276" w:lineRule="auto"/>
        <w:jc w:val="center"/>
      </w:pPr>
    </w:p>
    <w:p w:rsidR="00CA1705" w:rsidRDefault="00CA1705" w:rsidP="009F27DE">
      <w:pPr>
        <w:spacing w:after="200" w:line="276" w:lineRule="auto"/>
        <w:jc w:val="center"/>
      </w:pPr>
    </w:p>
    <w:p w:rsidR="00CA1705" w:rsidRDefault="00CA1705" w:rsidP="009F27DE">
      <w:pPr>
        <w:spacing w:after="200" w:line="276" w:lineRule="auto"/>
        <w:jc w:val="center"/>
      </w:pPr>
    </w:p>
    <w:p w:rsidR="00376995" w:rsidRDefault="00376995" w:rsidP="00CA1705">
      <w:pPr>
        <w:jc w:val="center"/>
        <w:rPr>
          <w:rFonts w:cs="Arial"/>
          <w:sz w:val="52"/>
          <w:szCs w:val="52"/>
        </w:rPr>
      </w:pPr>
      <w:r>
        <w:rPr>
          <w:rFonts w:cs="Arial"/>
          <w:sz w:val="52"/>
          <w:szCs w:val="52"/>
        </w:rPr>
        <w:t>Serviceplatformen</w:t>
      </w:r>
    </w:p>
    <w:p w:rsidR="00A5742C" w:rsidRDefault="00376995" w:rsidP="00CA1705">
      <w:pPr>
        <w:jc w:val="center"/>
        <w:rPr>
          <w:rFonts w:cs="Arial"/>
          <w:sz w:val="28"/>
          <w:szCs w:val="52"/>
        </w:rPr>
      </w:pPr>
      <w:r w:rsidRPr="00376995">
        <w:rPr>
          <w:rFonts w:cs="Arial"/>
          <w:sz w:val="28"/>
          <w:szCs w:val="52"/>
        </w:rPr>
        <w:t>Vejledning til tilslutning af OS2MO som anvender system</w:t>
      </w:r>
    </w:p>
    <w:p w:rsidR="00A5742C" w:rsidRDefault="00A5742C" w:rsidP="00CA1705">
      <w:pPr>
        <w:jc w:val="center"/>
        <w:rPr>
          <w:rFonts w:cs="Arial"/>
          <w:sz w:val="28"/>
          <w:szCs w:val="52"/>
        </w:rPr>
      </w:pPr>
    </w:p>
    <w:p w:rsidR="009F27DE" w:rsidRPr="00CA1705" w:rsidRDefault="00A5742C" w:rsidP="00CA1705">
      <w:pPr>
        <w:jc w:val="center"/>
        <w:rPr>
          <w:rFonts w:cs="Arial"/>
          <w:sz w:val="52"/>
          <w:szCs w:val="52"/>
        </w:rPr>
      </w:pPr>
      <w:r>
        <w:rPr>
          <w:noProof/>
          <w:lang w:eastAsia="da-DK"/>
        </w:rPr>
        <w:drawing>
          <wp:inline distT="0" distB="0" distL="0" distR="0">
            <wp:extent cx="5902325" cy="2098675"/>
            <wp:effectExtent l="0" t="0" r="3175" b="0"/>
            <wp:docPr id="10" name="Billede 10" descr="https://os2.eu/sites/default/files/styles/node_banner/public/products/os2mo_produktbanner.png?itok=tiL7Nt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s2.eu/sites/default/files/styles/node_banner/public/products/os2mo_produktbanner.png?itok=tiL7Nt-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7DE" w:rsidRPr="00376995">
        <w:rPr>
          <w:rFonts w:cs="Arial"/>
          <w:sz w:val="56"/>
          <w:szCs w:val="5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18"/>
          <w:szCs w:val="22"/>
          <w:lang w:eastAsia="en-US"/>
        </w:rPr>
        <w:id w:val="165611045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9F27DE" w:rsidRDefault="009F27DE">
          <w:pPr>
            <w:pStyle w:val="Overskrift"/>
          </w:pPr>
          <w:r>
            <w:t>Indhold</w:t>
          </w:r>
        </w:p>
        <w:p w:rsidR="001B5D7E" w:rsidRDefault="009F27DE">
          <w:pPr>
            <w:pStyle w:val="Indholdsfortegnelse1"/>
            <w:rPr>
              <w:rFonts w:asciiTheme="minorHAnsi" w:eastAsiaTheme="minorEastAsia" w:hAnsiTheme="minorHAnsi"/>
              <w:noProof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934396" w:history="1">
            <w:r w:rsidR="001B5D7E" w:rsidRPr="00956D4E">
              <w:rPr>
                <w:rStyle w:val="Hyperlink"/>
                <w:noProof/>
              </w:rPr>
              <w:t>1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Serviceplatformen generelt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_Toc2934396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3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397" w:history="1">
            <w:r w:rsidR="001B5D7E" w:rsidRPr="00956D4E">
              <w:rPr>
                <w:rStyle w:val="Hyperlink"/>
                <w:noProof/>
              </w:rPr>
              <w:t>1.1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Oprettelse af medarbejdere på Serviceplatform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_Toc2934397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3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398" w:history="1">
            <w:r w:rsidR="001B5D7E" w:rsidRPr="00956D4E">
              <w:rPr>
                <w:rStyle w:val="Hyperlink"/>
                <w:noProof/>
              </w:rPr>
              <w:t>1.2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Log på STS Administration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_Toc2934398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3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1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399" w:history="1">
            <w:r w:rsidR="001B5D7E" w:rsidRPr="00956D4E">
              <w:rPr>
                <w:rStyle w:val="Hyperlink"/>
                <w:noProof/>
              </w:rPr>
              <w:t>2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Funktionscertifikat (FOCES)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_Toc2934399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3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00" w:history="1">
            <w:r w:rsidR="001B5D7E" w:rsidRPr="00956D4E">
              <w:rPr>
                <w:rStyle w:val="Hyperlink"/>
                <w:noProof/>
              </w:rPr>
              <w:t>2.1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Bestilling af funktionscertifikat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_Toc2934400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3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01" w:history="1">
            <w:r w:rsidR="001B5D7E" w:rsidRPr="00956D4E">
              <w:rPr>
                <w:rStyle w:val="Hyperlink"/>
                <w:noProof/>
              </w:rPr>
              <w:t>2.2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Eksport af offentlig nøgle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_Toc2934401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3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02" w:history="1">
            <w:r w:rsidR="001B5D7E" w:rsidRPr="00956D4E">
              <w:rPr>
                <w:rStyle w:val="Hyperlink"/>
                <w:noProof/>
              </w:rPr>
              <w:t>2.2.1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Windows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_Toc2934402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3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03" w:history="1">
            <w:r w:rsidR="001B5D7E" w:rsidRPr="00956D4E">
              <w:rPr>
                <w:rStyle w:val="Hyperlink"/>
                <w:noProof/>
              </w:rPr>
              <w:t>2.2.2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Linux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_Toc2934403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4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04" w:history="1">
            <w:r w:rsidR="001B5D7E" w:rsidRPr="00956D4E">
              <w:rPr>
                <w:rStyle w:val="Hyperlink"/>
                <w:noProof/>
              </w:rPr>
              <w:t>2.3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Eksport af privat nøgle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_Toc2934404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5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05" w:history="1">
            <w:r w:rsidR="001B5D7E" w:rsidRPr="00956D4E">
              <w:rPr>
                <w:rStyle w:val="Hyperlink"/>
                <w:noProof/>
              </w:rPr>
              <w:t>2.3.1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Windows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_Toc2934405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5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06" w:history="1">
            <w:r w:rsidR="001B5D7E" w:rsidRPr="00956D4E">
              <w:rPr>
                <w:rStyle w:val="Hyperlink"/>
                <w:noProof/>
              </w:rPr>
              <w:t>2.3.2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Linux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_Toc2934406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5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1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07" w:history="1">
            <w:r w:rsidR="001B5D7E" w:rsidRPr="00956D4E">
              <w:rPr>
                <w:rStyle w:val="Hyperlink"/>
                <w:noProof/>
              </w:rPr>
              <w:t>3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Tilslutning af et IT System til serviceplatformen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_Toc2934407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5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1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08" w:history="1">
            <w:r w:rsidR="001B5D7E" w:rsidRPr="00956D4E">
              <w:rPr>
                <w:rStyle w:val="Hyperlink"/>
                <w:noProof/>
              </w:rPr>
              <w:t>4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Tilslut OS2MO til serviceplatformen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_Toc2934408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5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09" w:history="1">
            <w:r w:rsidR="001B5D7E" w:rsidRPr="00956D4E">
              <w:rPr>
                <w:rStyle w:val="Hyperlink"/>
                <w:noProof/>
              </w:rPr>
              <w:t>4.1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Tilslut OS2MO som anvendersystem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_Toc2934409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5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10" w:history="1">
            <w:r w:rsidR="001B5D7E" w:rsidRPr="00956D4E">
              <w:rPr>
                <w:rStyle w:val="Hyperlink"/>
                <w:noProof/>
              </w:rPr>
              <w:t>4.2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Upload FOCES certifikat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_Toc2934410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6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11" w:history="1">
            <w:r w:rsidR="001B5D7E" w:rsidRPr="00956D4E">
              <w:rPr>
                <w:rStyle w:val="Hyperlink"/>
                <w:noProof/>
              </w:rPr>
              <w:t>4.3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Opsætning af SFTP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_Toc2934411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7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12" w:history="1">
            <w:r w:rsidR="001B5D7E" w:rsidRPr="00956D4E">
              <w:rPr>
                <w:rStyle w:val="Hyperlink"/>
                <w:noProof/>
              </w:rPr>
              <w:t>4.3.1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Opret RSA nøglesæt (Linux)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_Toc2934412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7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13" w:history="1">
            <w:r w:rsidR="001B5D7E" w:rsidRPr="00956D4E">
              <w:rPr>
                <w:rStyle w:val="Hyperlink"/>
                <w:noProof/>
              </w:rPr>
              <w:t>4.3.2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SFTP Opsætning for anvender system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_Toc2934413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7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1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14" w:history="1">
            <w:r w:rsidR="001B5D7E" w:rsidRPr="00956D4E">
              <w:rPr>
                <w:rStyle w:val="Hyperlink"/>
                <w:noProof/>
              </w:rPr>
              <w:t>5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Opret og godkend serviceaftale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_Toc2934414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8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15" w:history="1">
            <w:r w:rsidR="001B5D7E" w:rsidRPr="00956D4E">
              <w:rPr>
                <w:rStyle w:val="Hyperlink"/>
                <w:noProof/>
              </w:rPr>
              <w:t>5.1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Opret OS2MO serviceaftale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_Toc2934415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8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16" w:history="1">
            <w:r w:rsidR="001B5D7E" w:rsidRPr="00956D4E">
              <w:rPr>
                <w:rStyle w:val="Hyperlink"/>
                <w:noProof/>
              </w:rPr>
              <w:t>5.2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Godkend OS2MO serviceaftale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_Toc2934416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14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1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17" w:history="1">
            <w:r w:rsidR="001B5D7E" w:rsidRPr="00956D4E">
              <w:rPr>
                <w:rStyle w:val="Hyperlink"/>
                <w:noProof/>
              </w:rPr>
              <w:t>6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Opsætning af CPR MOX Agent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_Toc2934417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14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18" w:history="1">
            <w:r w:rsidR="001B5D7E" w:rsidRPr="00956D4E">
              <w:rPr>
                <w:rStyle w:val="Hyperlink"/>
                <w:noProof/>
              </w:rPr>
              <w:t>6.1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Oplysninger til CPR MOX Agent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_Toc2934418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14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19" w:history="1">
            <w:r w:rsidR="001B5D7E" w:rsidRPr="00956D4E">
              <w:rPr>
                <w:rStyle w:val="Hyperlink"/>
                <w:noProof/>
              </w:rPr>
              <w:t>6.1.1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UUID for myndighed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_Toc2934419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14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20" w:history="1">
            <w:r w:rsidR="001B5D7E" w:rsidRPr="00956D4E">
              <w:rPr>
                <w:rStyle w:val="Hyperlink"/>
                <w:noProof/>
              </w:rPr>
              <w:t>6.1.2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UUID for IT-system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_Toc2934420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15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21" w:history="1">
            <w:r w:rsidR="001B5D7E" w:rsidRPr="00956D4E">
              <w:rPr>
                <w:rStyle w:val="Hyperlink"/>
                <w:noProof/>
              </w:rPr>
              <w:t>6.1.3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UUID for Serviceaftale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_Toc2934421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16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22" w:history="1">
            <w:r w:rsidR="001B5D7E" w:rsidRPr="00956D4E">
              <w:rPr>
                <w:rStyle w:val="Hyperlink"/>
                <w:noProof/>
              </w:rPr>
              <w:t>6.1.4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UUID for Service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_Toc2934422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16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23" w:history="1">
            <w:r w:rsidR="001B5D7E" w:rsidRPr="00956D4E">
              <w:rPr>
                <w:rStyle w:val="Hyperlink"/>
                <w:noProof/>
              </w:rPr>
              <w:t>6.2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Konfiguration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_Toc2934423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16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24" w:history="1">
            <w:r w:rsidR="001B5D7E" w:rsidRPr="00956D4E">
              <w:rPr>
                <w:rStyle w:val="Hyperlink"/>
                <w:noProof/>
              </w:rPr>
              <w:t>6.2.1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”Den nemme”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_Toc2934424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16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1B5D7E" w:rsidRDefault="006B3069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2934425" w:history="1">
            <w:r w:rsidR="001B5D7E" w:rsidRPr="00956D4E">
              <w:rPr>
                <w:rStyle w:val="Hyperlink"/>
                <w:noProof/>
              </w:rPr>
              <w:t>6.2.2</w:t>
            </w:r>
            <w:r w:rsidR="001B5D7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1B5D7E" w:rsidRPr="00956D4E">
              <w:rPr>
                <w:rStyle w:val="Hyperlink"/>
                <w:noProof/>
              </w:rPr>
              <w:t>”Gør det selv”</w:t>
            </w:r>
            <w:r w:rsidR="001B5D7E">
              <w:rPr>
                <w:noProof/>
                <w:webHidden/>
              </w:rPr>
              <w:tab/>
            </w:r>
            <w:r w:rsidR="001B5D7E">
              <w:rPr>
                <w:noProof/>
                <w:webHidden/>
              </w:rPr>
              <w:fldChar w:fldCharType="begin"/>
            </w:r>
            <w:r w:rsidR="001B5D7E">
              <w:rPr>
                <w:noProof/>
                <w:webHidden/>
              </w:rPr>
              <w:instrText xml:space="preserve"> PAGEREF _Toc2934425 \h </w:instrText>
            </w:r>
            <w:r w:rsidR="001B5D7E">
              <w:rPr>
                <w:noProof/>
                <w:webHidden/>
              </w:rPr>
            </w:r>
            <w:r w:rsidR="001B5D7E">
              <w:rPr>
                <w:noProof/>
                <w:webHidden/>
              </w:rPr>
              <w:fldChar w:fldCharType="separate"/>
            </w:r>
            <w:r w:rsidR="001B5D7E">
              <w:rPr>
                <w:noProof/>
                <w:webHidden/>
              </w:rPr>
              <w:t>16</w:t>
            </w:r>
            <w:r w:rsidR="001B5D7E">
              <w:rPr>
                <w:noProof/>
                <w:webHidden/>
              </w:rPr>
              <w:fldChar w:fldCharType="end"/>
            </w:r>
          </w:hyperlink>
        </w:p>
        <w:p w:rsidR="009F27DE" w:rsidRDefault="009F27DE">
          <w:r>
            <w:rPr>
              <w:b/>
              <w:bCs/>
            </w:rPr>
            <w:fldChar w:fldCharType="end"/>
          </w:r>
        </w:p>
      </w:sdtContent>
    </w:sdt>
    <w:p w:rsidR="009F27DE" w:rsidRDefault="009F27DE" w:rsidP="00645BFA">
      <w:pPr>
        <w:spacing w:after="200" w:line="276" w:lineRule="auto"/>
      </w:pPr>
    </w:p>
    <w:p w:rsidR="00D225AC" w:rsidRDefault="00D225AC" w:rsidP="00645BFA">
      <w:pPr>
        <w:spacing w:after="200" w:line="276" w:lineRule="auto"/>
      </w:pPr>
    </w:p>
    <w:p w:rsidR="009F27DE" w:rsidRDefault="009F27DE">
      <w:pPr>
        <w:spacing w:after="200" w:line="276" w:lineRule="auto"/>
      </w:pPr>
      <w:r>
        <w:br w:type="page"/>
      </w:r>
    </w:p>
    <w:p w:rsidR="009F27DE" w:rsidRDefault="00376995" w:rsidP="00476471">
      <w:pPr>
        <w:pStyle w:val="Overskrift1"/>
      </w:pPr>
      <w:bookmarkStart w:id="0" w:name="_Toc2934396"/>
      <w:r>
        <w:lastRenderedPageBreak/>
        <w:t>Serviceplatformen generelt</w:t>
      </w:r>
      <w:bookmarkEnd w:id="0"/>
    </w:p>
    <w:p w:rsidR="00376995" w:rsidRDefault="00376995" w:rsidP="009F27DE">
      <w:r>
        <w:t>For at kunne oprette egne systemer som anvender systemer på serviceplatformen, kræver det at man har adgang til både at godkende og oprette serviceaftaler, samt oprette IT-systemer.</w:t>
      </w:r>
    </w:p>
    <w:p w:rsidR="00376995" w:rsidRDefault="00376995" w:rsidP="009F27DE">
      <w:r>
        <w:t xml:space="preserve">I processen med at oprette et </w:t>
      </w:r>
      <w:proofErr w:type="gramStart"/>
      <w:r>
        <w:t>anvender system</w:t>
      </w:r>
      <w:proofErr w:type="gramEnd"/>
      <w:r>
        <w:t>, vil den samme medarbejder evt. optræde som både leverandør og myndighed, hvilket kan være en smule forvirrende!</w:t>
      </w:r>
    </w:p>
    <w:p w:rsidR="00376995" w:rsidRDefault="00376995" w:rsidP="009F27DE"/>
    <w:p w:rsidR="00376995" w:rsidRDefault="00376995" w:rsidP="009F27DE">
      <w:r>
        <w:t xml:space="preserve">Der er behov for rollen </w:t>
      </w:r>
      <w:r>
        <w:rPr>
          <w:b/>
        </w:rPr>
        <w:t>Leverandøradministrator</w:t>
      </w:r>
      <w:r>
        <w:t xml:space="preserve"> i både Produktions- og Testmiljø for at kunne administrere it-systemer og anmode om serviceaftaler.</w:t>
      </w:r>
    </w:p>
    <w:p w:rsidR="00376995" w:rsidRDefault="00376995" w:rsidP="009F27DE"/>
    <w:p w:rsidR="00376995" w:rsidRPr="002F0CC8" w:rsidRDefault="00376995" w:rsidP="009F27DE">
      <w:r>
        <w:t xml:space="preserve">Der er behov for rollen </w:t>
      </w:r>
      <w:r w:rsidR="002F0CC8">
        <w:rPr>
          <w:b/>
        </w:rPr>
        <w:t>Aftaleadministrator</w:t>
      </w:r>
      <w:r w:rsidR="002F0CC8">
        <w:t xml:space="preserve"> i både Produktions- og Testmiljø for at kunne administrere og godkende Serviceaftaler.</w:t>
      </w:r>
    </w:p>
    <w:p w:rsidR="00376995" w:rsidRDefault="00376995" w:rsidP="009F27DE"/>
    <w:p w:rsidR="00376995" w:rsidRDefault="00376995" w:rsidP="00376995">
      <w:pPr>
        <w:pStyle w:val="Overskrift2"/>
      </w:pPr>
      <w:bookmarkStart w:id="1" w:name="_Toc2934397"/>
      <w:r>
        <w:t>Oprettelse af medarbejdere på Serviceplatform</w:t>
      </w:r>
      <w:bookmarkEnd w:id="1"/>
    </w:p>
    <w:p w:rsidR="00376995" w:rsidRDefault="00376995" w:rsidP="00376995">
      <w:r>
        <w:t xml:space="preserve">KOMBIT har lavet en vejledning til </w:t>
      </w:r>
      <w:r w:rsidR="002F0CC8">
        <w:t xml:space="preserve">hvordan en medarbejder tildeles roller på serviceplatformen via </w:t>
      </w:r>
      <w:proofErr w:type="gramStart"/>
      <w:r w:rsidR="002F0CC8">
        <w:t>NemID administrationen</w:t>
      </w:r>
      <w:proofErr w:type="gramEnd"/>
      <w:r w:rsidR="002F0CC8">
        <w:t>. Det er din kommunes NemID administrator der kan udføre denne opgave.</w:t>
      </w:r>
    </w:p>
    <w:p w:rsidR="002F0CC8" w:rsidRPr="00376995" w:rsidRDefault="002F0CC8" w:rsidP="00376995">
      <w:r>
        <w:t xml:space="preserve">Vejledningen finder du </w:t>
      </w:r>
      <w:hyperlink r:id="rId9" w:history="1">
        <w:r w:rsidRPr="002F0CC8">
          <w:rPr>
            <w:rStyle w:val="Hyperlink"/>
          </w:rPr>
          <w:t>her</w:t>
        </w:r>
      </w:hyperlink>
    </w:p>
    <w:p w:rsidR="009F27DE" w:rsidRPr="009F27DE" w:rsidRDefault="009F27DE" w:rsidP="009F27DE"/>
    <w:p w:rsidR="009F27DE" w:rsidRDefault="002F0CC8" w:rsidP="009F27DE">
      <w:pPr>
        <w:pStyle w:val="Overskrift2"/>
      </w:pPr>
      <w:bookmarkStart w:id="2" w:name="_Toc2934398"/>
      <w:r>
        <w:t>Log på STS Administration</w:t>
      </w:r>
      <w:bookmarkEnd w:id="2"/>
    </w:p>
    <w:p w:rsidR="002F0CC8" w:rsidRDefault="002F0CC8" w:rsidP="009F27DE">
      <w:r>
        <w:t>Der skal oprettes separate it-systemer og service-aftaler på både produktions- og testmiljøet.</w:t>
      </w:r>
    </w:p>
    <w:p w:rsidR="002F0CC8" w:rsidRDefault="002F0CC8" w:rsidP="009F27DE"/>
    <w:p w:rsidR="009F27DE" w:rsidRDefault="002F0CC8" w:rsidP="002F0CC8">
      <w:pPr>
        <w:pStyle w:val="Listeafsnit"/>
        <w:numPr>
          <w:ilvl w:val="0"/>
          <w:numId w:val="2"/>
        </w:numPr>
      </w:pPr>
      <w:r>
        <w:t xml:space="preserve">STS administration for produktionsmiljøet tilgås </w:t>
      </w:r>
      <w:hyperlink r:id="rId10" w:history="1">
        <w:r w:rsidRPr="002F0CC8">
          <w:rPr>
            <w:rStyle w:val="Hyperlink"/>
          </w:rPr>
          <w:t>her</w:t>
        </w:r>
      </w:hyperlink>
    </w:p>
    <w:p w:rsidR="002F0CC8" w:rsidRDefault="002F0CC8" w:rsidP="002F0CC8">
      <w:pPr>
        <w:pStyle w:val="Listeafsnit"/>
        <w:numPr>
          <w:ilvl w:val="0"/>
          <w:numId w:val="2"/>
        </w:numPr>
      </w:pPr>
      <w:r>
        <w:t xml:space="preserve">STS administration for testmiljøet tilgås </w:t>
      </w:r>
      <w:hyperlink r:id="rId11" w:history="1">
        <w:r w:rsidRPr="002F0CC8">
          <w:rPr>
            <w:rStyle w:val="Hyperlink"/>
          </w:rPr>
          <w:t>her</w:t>
        </w:r>
      </w:hyperlink>
    </w:p>
    <w:p w:rsidR="009F27DE" w:rsidRDefault="009F27DE" w:rsidP="009F27DE"/>
    <w:p w:rsidR="006B777E" w:rsidRDefault="002F0CC8" w:rsidP="006B777E">
      <w:pPr>
        <w:pStyle w:val="Overskrift1"/>
      </w:pPr>
      <w:bookmarkStart w:id="3" w:name="_Toc2934399"/>
      <w:r>
        <w:t>Funktionscertifikat (FOCES)</w:t>
      </w:r>
      <w:bookmarkEnd w:id="3"/>
    </w:p>
    <w:p w:rsidR="002F0CC8" w:rsidRDefault="002F0CC8" w:rsidP="002F0CC8">
      <w:r w:rsidRPr="002F0CC8">
        <w:t xml:space="preserve">For at et it-system skal kunne kommunikere med Serviceplatformen, skal man bruge et FOCES (Funktionscertifikat). </w:t>
      </w:r>
    </w:p>
    <w:p w:rsidR="002F0CC8" w:rsidRDefault="002F0CC8" w:rsidP="002F0CC8">
      <w:pPr>
        <w:pStyle w:val="Overskrift2"/>
      </w:pPr>
      <w:bookmarkStart w:id="4" w:name="_Toc2934400"/>
      <w:r>
        <w:t>Bestilling af funktionscertifikat</w:t>
      </w:r>
      <w:bookmarkEnd w:id="4"/>
    </w:p>
    <w:p w:rsidR="002F0CC8" w:rsidRDefault="002F0CC8" w:rsidP="002F0CC8">
      <w:r>
        <w:t>Funktionscertifikatet b</w:t>
      </w:r>
      <w:r w:rsidRPr="002F0CC8">
        <w:t>estilles hos Nets og opgaven kan udføres at din kommunes NemID administrator.</w:t>
      </w:r>
    </w:p>
    <w:p w:rsidR="002F0CC8" w:rsidRDefault="002F0CC8" w:rsidP="002F0CC8">
      <w:r>
        <w:t xml:space="preserve">Nets har lavet en vejledning som forklarer hvordan en FOCES oprettes. Vejledning finder du </w:t>
      </w:r>
      <w:hyperlink r:id="rId12" w:history="1">
        <w:r w:rsidRPr="002F0CC8">
          <w:rPr>
            <w:rStyle w:val="Hyperlink"/>
          </w:rPr>
          <w:t>her</w:t>
        </w:r>
      </w:hyperlink>
      <w:r>
        <w:t>.</w:t>
      </w:r>
    </w:p>
    <w:p w:rsidR="00493069" w:rsidRDefault="00493069" w:rsidP="00493069">
      <w:pPr>
        <w:pStyle w:val="Overskrift2"/>
      </w:pPr>
      <w:bookmarkStart w:id="5" w:name="_Ref2867672"/>
      <w:bookmarkStart w:id="6" w:name="_Toc2934401"/>
      <w:r>
        <w:t>Eksport af offen</w:t>
      </w:r>
      <w:r w:rsidR="00F14431">
        <w:t>tlig nøgle</w:t>
      </w:r>
      <w:bookmarkEnd w:id="5"/>
      <w:bookmarkEnd w:id="6"/>
    </w:p>
    <w:p w:rsidR="00F14431" w:rsidRDefault="00F14431" w:rsidP="00F14431">
      <w:r>
        <w:t xml:space="preserve">Når et it-system oprettes på </w:t>
      </w:r>
      <w:proofErr w:type="gramStart"/>
      <w:r>
        <w:t>serviceplatformen</w:t>
      </w:r>
      <w:proofErr w:type="gramEnd"/>
      <w:r>
        <w:t xml:space="preserve"> skal den offentlige nøgle fra funktionscertifikatet angives. </w:t>
      </w:r>
    </w:p>
    <w:p w:rsidR="00F14431" w:rsidRDefault="00F14431" w:rsidP="00F14431">
      <w:pPr>
        <w:pStyle w:val="Listeafsnit"/>
        <w:numPr>
          <w:ilvl w:val="0"/>
          <w:numId w:val="2"/>
        </w:numPr>
      </w:pPr>
      <w:r w:rsidRPr="002F0CC8">
        <w:t xml:space="preserve">Certifikatet skal være et base64 </w:t>
      </w:r>
      <w:proofErr w:type="spellStart"/>
      <w:r w:rsidRPr="002F0CC8">
        <w:t>encoded</w:t>
      </w:r>
      <w:proofErr w:type="spellEnd"/>
      <w:r w:rsidRPr="002F0CC8">
        <w:t xml:space="preserve"> X509-certifikat. </w:t>
      </w:r>
    </w:p>
    <w:p w:rsidR="00F14431" w:rsidRDefault="00F14431" w:rsidP="00F14431">
      <w:pPr>
        <w:pStyle w:val="Listeafsnit"/>
        <w:numPr>
          <w:ilvl w:val="0"/>
          <w:numId w:val="2"/>
        </w:numPr>
      </w:pPr>
      <w:r w:rsidRPr="002F0CC8">
        <w:t>Certifikat må ikke være udløbet.</w:t>
      </w:r>
    </w:p>
    <w:p w:rsidR="00F14431" w:rsidRDefault="00F14431" w:rsidP="00F14431"/>
    <w:p w:rsidR="00F14431" w:rsidRDefault="00F14431" w:rsidP="00F14431">
      <w:pPr>
        <w:pStyle w:val="Overskrift3"/>
      </w:pPr>
      <w:bookmarkStart w:id="7" w:name="_Toc2934402"/>
      <w:r>
        <w:t>Windows</w:t>
      </w:r>
      <w:bookmarkEnd w:id="7"/>
    </w:p>
    <w:p w:rsidR="004823D3" w:rsidRDefault="00F14431" w:rsidP="00F14431">
      <w:r w:rsidRPr="002F0CC8">
        <w:t xml:space="preserve">Denne fil kan </w:t>
      </w:r>
      <w:proofErr w:type="gramStart"/>
      <w:r w:rsidRPr="002F0CC8">
        <w:t>eksempelvis</w:t>
      </w:r>
      <w:proofErr w:type="gramEnd"/>
      <w:r w:rsidRPr="002F0CC8">
        <w:t xml:space="preserve"> genereres ved at </w:t>
      </w:r>
      <w:r>
        <w:t xml:space="preserve">importere funktionscertifikatet i Windows og derefter </w:t>
      </w:r>
      <w:r w:rsidRPr="002F0CC8">
        <w:t>eksportere certif</w:t>
      </w:r>
      <w:r>
        <w:t>ikatet i Windows ”</w:t>
      </w:r>
      <w:proofErr w:type="spellStart"/>
      <w:r>
        <w:t>certmgr</w:t>
      </w:r>
      <w:proofErr w:type="spellEnd"/>
      <w:r>
        <w:t>”.</w:t>
      </w:r>
    </w:p>
    <w:p w:rsidR="004823D3" w:rsidRDefault="004823D3" w:rsidP="00F14431"/>
    <w:p w:rsidR="004823D3" w:rsidRDefault="004823D3" w:rsidP="00F14431">
      <w:pPr>
        <w:rPr>
          <w:noProof/>
          <w:lang w:eastAsia="da-DK"/>
        </w:rPr>
      </w:pPr>
    </w:p>
    <w:p w:rsidR="00F14431" w:rsidRDefault="00F14431" w:rsidP="00F14431">
      <w:r>
        <w:rPr>
          <w:noProof/>
          <w:lang w:eastAsia="da-DK"/>
        </w:rPr>
        <w:lastRenderedPageBreak/>
        <w:drawing>
          <wp:inline distT="0" distB="0" distL="0" distR="0" wp14:anchorId="0DBF5419" wp14:editId="2F735C8C">
            <wp:extent cx="3960936" cy="3823854"/>
            <wp:effectExtent l="0" t="0" r="1905" b="571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3301" cy="38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D3" w:rsidRPr="004823D3" w:rsidRDefault="004823D3" w:rsidP="004823D3">
      <w:pPr>
        <w:rPr>
          <w:b/>
        </w:rPr>
      </w:pPr>
      <w:r w:rsidRPr="004823D3">
        <w:rPr>
          <w:b/>
        </w:rPr>
        <w:t>Vælg eksporter og vælg ikke at eksportere den private nøgle</w:t>
      </w:r>
    </w:p>
    <w:p w:rsidR="004823D3" w:rsidRDefault="004823D3" w:rsidP="00F14431"/>
    <w:p w:rsidR="00F14431" w:rsidRDefault="00F14431" w:rsidP="00F14431">
      <w:r>
        <w:rPr>
          <w:noProof/>
          <w:lang w:eastAsia="da-DK"/>
        </w:rPr>
        <w:drawing>
          <wp:inline distT="0" distB="0" distL="0" distR="0" wp14:anchorId="2822C89F" wp14:editId="28CE66E7">
            <wp:extent cx="3960495" cy="3823429"/>
            <wp:effectExtent l="0" t="0" r="1905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864" cy="383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D3" w:rsidRPr="004823D3" w:rsidRDefault="004823D3" w:rsidP="004823D3">
      <w:pPr>
        <w:rPr>
          <w:b/>
        </w:rPr>
      </w:pPr>
      <w:r w:rsidRPr="004823D3">
        <w:rPr>
          <w:b/>
        </w:rPr>
        <w:t>Angiv ”Base-64-kodet X.509 (.CER)” som format</w:t>
      </w:r>
    </w:p>
    <w:p w:rsidR="00F14431" w:rsidRDefault="00F14431" w:rsidP="00F14431">
      <w:pPr>
        <w:pStyle w:val="Overskrift3"/>
      </w:pPr>
      <w:bookmarkStart w:id="8" w:name="_Toc2934403"/>
      <w:r>
        <w:t>Linux</w:t>
      </w:r>
      <w:bookmarkEnd w:id="8"/>
    </w:p>
    <w:p w:rsidR="00277AD2" w:rsidRDefault="00277AD2" w:rsidP="00F14431">
      <w:r>
        <w:t xml:space="preserve">I Linux anvendes </w:t>
      </w:r>
      <w:proofErr w:type="spellStart"/>
      <w:r>
        <w:t>openssl</w:t>
      </w:r>
      <w:proofErr w:type="spellEnd"/>
      <w:r>
        <w:t xml:space="preserve"> til at eksportere public </w:t>
      </w:r>
      <w:proofErr w:type="spellStart"/>
      <w:r>
        <w:t>key</w:t>
      </w:r>
      <w:proofErr w:type="spellEnd"/>
      <w:r>
        <w:t xml:space="preserve">. </w:t>
      </w:r>
    </w:p>
    <w:p w:rsidR="00277AD2" w:rsidRDefault="00277AD2" w:rsidP="00F14431"/>
    <w:p w:rsidR="00277AD2" w:rsidRPr="00277AD2" w:rsidRDefault="00277AD2" w:rsidP="005938D9">
      <w:pPr>
        <w:pStyle w:val="Code"/>
      </w:pPr>
      <w:proofErr w:type="spellStart"/>
      <w:r w:rsidRPr="00277AD2">
        <w:lastRenderedPageBreak/>
        <w:t>openssl</w:t>
      </w:r>
      <w:proofErr w:type="spellEnd"/>
      <w:r w:rsidRPr="00277AD2">
        <w:t xml:space="preserve"> pkcs12 -in &lt;</w:t>
      </w:r>
      <w:proofErr w:type="spellStart"/>
      <w:r w:rsidRPr="00277AD2">
        <w:t>FOCES_filnavn.pfx</w:t>
      </w:r>
      <w:proofErr w:type="spellEnd"/>
      <w:r w:rsidRPr="00277AD2">
        <w:t>&gt; -out &lt;FOCES_public.crt&gt; -</w:t>
      </w:r>
      <w:proofErr w:type="spellStart"/>
      <w:r w:rsidRPr="00277AD2">
        <w:t>clcerts</w:t>
      </w:r>
      <w:proofErr w:type="spellEnd"/>
      <w:r w:rsidRPr="00277AD2">
        <w:t xml:space="preserve"> -</w:t>
      </w:r>
      <w:proofErr w:type="spellStart"/>
      <w:r w:rsidRPr="00277AD2">
        <w:t>nokeys</w:t>
      </w:r>
      <w:proofErr w:type="spellEnd"/>
    </w:p>
    <w:p w:rsidR="00493069" w:rsidRDefault="00FD0FFB" w:rsidP="00493069">
      <w:r w:rsidRPr="00FD0FFB">
        <w:t xml:space="preserve">For at certifikatet kan </w:t>
      </w:r>
      <w:r>
        <w:t>uploades til STS Administration skal .</w:t>
      </w:r>
      <w:proofErr w:type="spellStart"/>
      <w:r>
        <w:t>crt</w:t>
      </w:r>
      <w:proofErr w:type="spellEnd"/>
      <w:r>
        <w:t xml:space="preserve"> filen redigeres og alt tekst udover selve certifikatet, dvs. det som står mellem BEGIN og END CERTIFICATE, skal fjernes. </w:t>
      </w:r>
    </w:p>
    <w:p w:rsidR="00FD0FFB" w:rsidRDefault="00FD0FFB" w:rsidP="00493069">
      <w:r>
        <w:t>.</w:t>
      </w:r>
      <w:proofErr w:type="spellStart"/>
      <w:r>
        <w:t>crt</w:t>
      </w:r>
      <w:proofErr w:type="spellEnd"/>
      <w:r>
        <w:t xml:space="preserve"> filen skal se ud som vist her: 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-----BEGIN CERTIFICATE-----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MIIGFTCCBP2gAwIBAgIEWmeynTANBgkqhkiG9w0BAQsFADBBMQswCQYDVQQGEwJE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SzESMBAGA1UECgwJVFJVU1QyNDA4MR4wHAYDVQQDDBVUUlVTVDI0MDggT0NFUyBD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QSBJSUkwHhcNMTkwOTEwMDUxODQ0WhcNMjIwOTEwMDUxNzQ1WjCBhjELMAkGA1UE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BhMCREsxKjAoBgNVBAoMIUhvbHN0ZWJybyBrb21tdW5lIC8vIENWUjoyOTE4OTky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NzFLMCAGA1UEBRMZQ1ZSOjI5MTg5OTI3LUZJRDo0OTc2ODY1MDAnBgNVBAMMIFNU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U09yZ1N5bmMgKGZ1bmt0aW9uc2NlcnRpZmlrYXQpMIIBIjANBgkqhkiG9w0BAQEF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AAOCAQ8AMIIBCgKCAQEAoe9loEM/</w:t>
      </w:r>
      <w:proofErr w:type="spellStart"/>
      <w:r w:rsidRPr="00E67617">
        <w:rPr>
          <w:lang w:val="da-DK"/>
        </w:rPr>
        <w:t>FWOiGpgkHmJDbo</w:t>
      </w:r>
      <w:proofErr w:type="spellEnd"/>
      <w:r w:rsidRPr="00E67617">
        <w:rPr>
          <w:lang w:val="da-DK"/>
        </w:rPr>
        <w:t>/poNfVw3jFuRse6Cf3hqNH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+8eV3i0Qi5UbhQ+QYpGcJVYZMqNG9k5hsNAGAvGoammeEfquu8NSFwYsDhLSylsV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mleJnU0yElOMJrD10aqHI56t5llgAWhY5cklxvVXPnbJpy3fMQahyXWFmvEXJ7Lx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QHRt7VsKXnvdv7gJp/h8JEUdG5ltjC2I3elFK/ct9Z6zWvW8v2Nhk5Yosa3k14xf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Ak/yisOAfFwgEKCJ91+f+ZMHe0XZwjlMq0ddCHejWl7daDKvmSSMTf7IfJhFi2yc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JJrV4QSWWHXVrDJTLjg8RKjtWP/++CzUbgDnpi1GOwIDAQABo4ICzTCCAskwDgYD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VR0PAQH/BAQDAgO4MIGJBggrBgEFBQcBAQR9MHswNQYIKwYBBQUHMAGGKWh0dHA6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Ly9vY3NwLmljYTAzLnRydXN0MjQwOC5jb20vcmVzcG9uZGVyMEIGCCsGAQUFBzAC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hjZodHRwOi8vZi5haWEuaWNhMDMudHJ1c</w:t>
      </w:r>
      <w:r w:rsidR="008469B4" w:rsidRPr="00E67617">
        <w:rPr>
          <w:lang w:val="da-DK"/>
        </w:rPr>
        <w:t>ABCDEF</w:t>
      </w:r>
      <w:r w:rsidRPr="00E67617">
        <w:rPr>
          <w:lang w:val="da-DK"/>
        </w:rPr>
        <w:t>4LmNvbS9vY2VzLWlzc3Vpbmcw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My1jYS5jZXIwggFDBgNVHSAEggE6MIIBNjCCATIGCiqBUIEpAQEBBAIwggEiMC8G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CCsGAQUFBwIBFiNodHRwOi8vd3d3LnRydXN0MjQwOC5jb20vcmVwb3NpdG9yeTCB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7gYIKwYBBQUHAgIwgeEwEBYJVFJVU1QyNDA4MAMCAQEagcxGb3IgYW52ZW5kZWxz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ZSBhZiBjZXJ0aWZpa2F0ZXQgZ+ZsZGVyIE9DRVMgdmlsa+VyLCBDUFMgb2cgT0NF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UyBDUCwgZGVyIGthbiBoZW50ZXMgZnJhIHd3dy50cnVzdDI0MDguY29tL3JlcG9z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aXRvcnkuIEJlbeZyaywgYXQgVFJVU1QyNDA4IGVmdGVyIHZpbGvlcmVuZSBoYXIg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ZXQgYmVncuZuc2V0IGFuc3ZhciBpZnQuIHByb2Zlc3Npb25lbGxlIHBhcnRlci4w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gZgGA1UdHwSBkDCBjTAuoCygKoYoaHR0cDovL2NybC5pY2EwMy50cnVzdDI0MDgu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Y29tL2ljYTAzLmNybDBboFmgV6RVMFMxCzAJBgNVBAYTAkRLMRIwEAYDVQQKDAlU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UlVTVDI0MDgxHjAcBgNVBAMMFVRSVVNUMjQwOCBPQ0VTIENBIElJSTEQMA4GA1UE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AwwHQ1JMNTEzNTAfBgNVHSMEGDAWgBTGWDFPli1S+/YLePfK3B7Y2ryjhDAdBgNV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HQ4EFgQUA08gDOrGGie3UNcZEbVVioNBM18wCQYDVR0TBAIwADANBgkqhkiG9w0B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AQsFAAOCAQEAOE4UW6z8Jy2FOfUS554t3p13qQJ0yCk6rKyrOSQIlfg72QKT7i+q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4sOoarIlyI3TirBPprH9ZG0YHT3YXfi82AKU3c9wHWQ6zJPZtSTtRDkMnmisg9Jl</w:t>
      </w:r>
    </w:p>
    <w:p w:rsidR="00FD0FFB" w:rsidRPr="00E67617" w:rsidRDefault="00FD0FFB" w:rsidP="00FD0FFB">
      <w:pPr>
        <w:pStyle w:val="Code"/>
        <w:rPr>
          <w:lang w:val="da-DK"/>
        </w:rPr>
      </w:pPr>
      <w:proofErr w:type="spellStart"/>
      <w:r w:rsidRPr="00E67617">
        <w:rPr>
          <w:lang w:val="da-DK"/>
        </w:rPr>
        <w:t>jGUBL+RqjzP</w:t>
      </w:r>
      <w:proofErr w:type="spellEnd"/>
      <w:r w:rsidRPr="00E67617">
        <w:rPr>
          <w:lang w:val="da-DK"/>
        </w:rPr>
        <w:t>/RX5SdzpEw90UYiyxUzMP5dKB0Y/wYA1x7tXEdSYvuT+S4cjsEHt1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522bPZr0IkyN3LzCJmTWh9TaOEj83agJvYJKj+k4H5m56QWgozHkMqjdHGdd94qm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QfP03M/9kzyzKd1EfsDvlPL7KogexXwZoChVFYVgt/xa2zXvx0D0/z8I+8bEYBc1</w:t>
      </w:r>
    </w:p>
    <w:p w:rsidR="00FD0FFB" w:rsidRPr="00E67617" w:rsidRDefault="00FD0FFB" w:rsidP="00FD0FFB">
      <w:pPr>
        <w:pStyle w:val="Code"/>
        <w:rPr>
          <w:lang w:val="da-DK"/>
        </w:rPr>
      </w:pPr>
      <w:r w:rsidRPr="00E67617">
        <w:rPr>
          <w:lang w:val="da-DK"/>
        </w:rPr>
        <w:t>9i/r6nwLyRPbw6HnwjmJzhwpxzblVmAEzg==</w:t>
      </w:r>
    </w:p>
    <w:p w:rsidR="00FD0FFB" w:rsidRPr="00FD0FFB" w:rsidRDefault="00FD0FFB" w:rsidP="00FD0FFB">
      <w:pPr>
        <w:pStyle w:val="Code"/>
        <w:rPr>
          <w:lang w:val="da-DK"/>
        </w:rPr>
      </w:pPr>
      <w:r>
        <w:t>-----END CERTIFICATE-----</w:t>
      </w:r>
    </w:p>
    <w:p w:rsidR="002F0CC8" w:rsidRDefault="002F0CC8" w:rsidP="002F0CC8">
      <w:pPr>
        <w:pStyle w:val="Overskrift2"/>
      </w:pPr>
      <w:bookmarkStart w:id="9" w:name="_Toc2934404"/>
      <w:r>
        <w:t>Eksport</w:t>
      </w:r>
      <w:r w:rsidR="00493069">
        <w:t xml:space="preserve"> af</w:t>
      </w:r>
      <w:r>
        <w:t xml:space="preserve"> </w:t>
      </w:r>
      <w:r w:rsidR="00493069">
        <w:t>privat nøgle</w:t>
      </w:r>
      <w:bookmarkEnd w:id="9"/>
    </w:p>
    <w:p w:rsidR="00277AD2" w:rsidRDefault="00277AD2" w:rsidP="00277AD2">
      <w:r>
        <w:t xml:space="preserve">OS2MO skal bruge </w:t>
      </w:r>
      <w:r w:rsidR="00A45D21">
        <w:t>den private nøgle i X.509 format.</w:t>
      </w:r>
    </w:p>
    <w:p w:rsidR="00A45D21" w:rsidRDefault="00A45D21" w:rsidP="00277AD2">
      <w:r>
        <w:t>Den udtrækkes af .</w:t>
      </w:r>
      <w:proofErr w:type="spellStart"/>
      <w:r>
        <w:t>pfx</w:t>
      </w:r>
      <w:proofErr w:type="spellEnd"/>
      <w:r>
        <w:t xml:space="preserve"> filen.</w:t>
      </w:r>
    </w:p>
    <w:p w:rsidR="00277AD2" w:rsidRDefault="00277AD2" w:rsidP="00277AD2">
      <w:pPr>
        <w:pStyle w:val="Overskrift3"/>
      </w:pPr>
      <w:bookmarkStart w:id="10" w:name="_Toc2934405"/>
      <w:r>
        <w:t>Windows</w:t>
      </w:r>
      <w:bookmarkEnd w:id="10"/>
    </w:p>
    <w:p w:rsidR="00277AD2" w:rsidRDefault="00277AD2" w:rsidP="00277AD2">
      <w:r>
        <w:t xml:space="preserve">Installer </w:t>
      </w:r>
      <w:proofErr w:type="spellStart"/>
      <w:r>
        <w:t>Cygwin</w:t>
      </w:r>
      <w:proofErr w:type="spellEnd"/>
      <w:r>
        <w:t xml:space="preserve"> og </w:t>
      </w:r>
      <w:proofErr w:type="spellStart"/>
      <w:r>
        <w:t>openssl</w:t>
      </w:r>
      <w:proofErr w:type="spellEnd"/>
      <w:r w:rsidR="00570AAB">
        <w:t xml:space="preserve"> på </w:t>
      </w:r>
      <w:proofErr w:type="spellStart"/>
      <w:r w:rsidR="00570AAB">
        <w:t>windows</w:t>
      </w:r>
      <w:proofErr w:type="spellEnd"/>
      <w:r w:rsidR="00570AAB">
        <w:t xml:space="preserve"> og f</w:t>
      </w:r>
      <w:r>
        <w:t>ølg derefter vejledning</w:t>
      </w:r>
      <w:r w:rsidR="002E7E56">
        <w:t>en</w:t>
      </w:r>
      <w:r>
        <w:t xml:space="preserve"> for Linux.</w:t>
      </w:r>
    </w:p>
    <w:p w:rsidR="00277AD2" w:rsidRDefault="00A45D21" w:rsidP="00277AD2">
      <w:pPr>
        <w:pStyle w:val="Overskrift3"/>
      </w:pPr>
      <w:bookmarkStart w:id="11" w:name="_Toc2934406"/>
      <w:r>
        <w:t>Linux</w:t>
      </w:r>
      <w:bookmarkEnd w:id="11"/>
    </w:p>
    <w:p w:rsidR="00A45D21" w:rsidRDefault="00A45D21" w:rsidP="00A45D21">
      <w:r>
        <w:t xml:space="preserve">I Linux anvendes </w:t>
      </w:r>
      <w:proofErr w:type="spellStart"/>
      <w:r>
        <w:t>openssl</w:t>
      </w:r>
      <w:proofErr w:type="spellEnd"/>
      <w:r>
        <w:t xml:space="preserve"> til at eksportere private </w:t>
      </w:r>
      <w:proofErr w:type="spellStart"/>
      <w:r>
        <w:t>key</w:t>
      </w:r>
      <w:proofErr w:type="spellEnd"/>
      <w:r>
        <w:t xml:space="preserve">. </w:t>
      </w:r>
    </w:p>
    <w:p w:rsidR="00A45D21" w:rsidRDefault="00A45D21" w:rsidP="00A45D21"/>
    <w:p w:rsidR="00A45D21" w:rsidRPr="00A45D21" w:rsidRDefault="00A45D21" w:rsidP="005938D9">
      <w:pPr>
        <w:pStyle w:val="Code"/>
      </w:pPr>
      <w:proofErr w:type="spellStart"/>
      <w:r w:rsidRPr="00A45D21">
        <w:t>openssl</w:t>
      </w:r>
      <w:proofErr w:type="spellEnd"/>
      <w:r w:rsidRPr="00A45D21">
        <w:t xml:space="preserve"> pkcs12 -in &lt;</w:t>
      </w:r>
      <w:proofErr w:type="spellStart"/>
      <w:r w:rsidRPr="00A45D21">
        <w:t>FOCES_filnavn.pfx</w:t>
      </w:r>
      <w:proofErr w:type="spellEnd"/>
      <w:r w:rsidRPr="00A45D21">
        <w:t xml:space="preserve">&gt; </w:t>
      </w:r>
      <w:r>
        <w:t>-</w:t>
      </w:r>
      <w:proofErr w:type="spellStart"/>
      <w:r>
        <w:t>nocerts</w:t>
      </w:r>
      <w:proofErr w:type="spellEnd"/>
      <w:r>
        <w:t xml:space="preserve"> </w:t>
      </w:r>
      <w:r w:rsidRPr="00A45D21">
        <w:t xml:space="preserve">-out </w:t>
      </w:r>
      <w:r>
        <w:t>&lt;</w:t>
      </w:r>
      <w:proofErr w:type="spellStart"/>
      <w:r>
        <w:t>FOCES_private</w:t>
      </w:r>
      <w:r w:rsidRPr="00A45D21">
        <w:t>.</w:t>
      </w:r>
      <w:r>
        <w:t>pem</w:t>
      </w:r>
      <w:proofErr w:type="spellEnd"/>
      <w:r w:rsidRPr="00A45D21">
        <w:t xml:space="preserve">&gt; </w:t>
      </w:r>
    </w:p>
    <w:p w:rsidR="00A45D21" w:rsidRDefault="00A45D21" w:rsidP="00A45D21">
      <w:pPr>
        <w:rPr>
          <w:lang w:val="en-US"/>
        </w:rPr>
      </w:pPr>
    </w:p>
    <w:p w:rsidR="00A45D21" w:rsidRDefault="00A45D21" w:rsidP="00A45D21">
      <w:r w:rsidRPr="00A45D21">
        <w:lastRenderedPageBreak/>
        <w:t xml:space="preserve">Hvis </w:t>
      </w:r>
      <w:proofErr w:type="gramStart"/>
      <w:r w:rsidRPr="00A45D21">
        <w:t>FOCES certifikatet</w:t>
      </w:r>
      <w:proofErr w:type="gramEnd"/>
      <w:r w:rsidRPr="00A45D21">
        <w:t xml:space="preserve"> er passwordbeskyttet, vil der bliver spurgt efter password når kommandoen køres. </w:t>
      </w:r>
    </w:p>
    <w:p w:rsidR="00277AD2" w:rsidRPr="00A45D21" w:rsidRDefault="00277AD2" w:rsidP="00277AD2"/>
    <w:p w:rsidR="002F0CC8" w:rsidRDefault="004339CD" w:rsidP="00F14431">
      <w:pPr>
        <w:pStyle w:val="Overskrift1"/>
      </w:pPr>
      <w:bookmarkStart w:id="12" w:name="_Ref2929751"/>
      <w:bookmarkStart w:id="13" w:name="_Ref2929796"/>
      <w:bookmarkStart w:id="14" w:name="_Ref2929825"/>
      <w:bookmarkStart w:id="15" w:name="_Ref2929830"/>
      <w:bookmarkStart w:id="16" w:name="_Ref2932907"/>
      <w:bookmarkStart w:id="17" w:name="_Ref2932919"/>
      <w:bookmarkStart w:id="18" w:name="_Toc2934407"/>
      <w:r>
        <w:t>Tilslutning af et</w:t>
      </w:r>
      <w:r w:rsidR="00F14431">
        <w:t xml:space="preserve"> IT System</w:t>
      </w:r>
      <w:r>
        <w:t xml:space="preserve"> til serviceplatformen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A45D21" w:rsidRDefault="00A45D21" w:rsidP="00A45D21">
      <w:r>
        <w:t xml:space="preserve">Når der skal </w:t>
      </w:r>
      <w:r w:rsidR="004339CD">
        <w:t>tilsluttes</w:t>
      </w:r>
      <w:r>
        <w:t xml:space="preserve"> et </w:t>
      </w:r>
      <w:proofErr w:type="gramStart"/>
      <w:r>
        <w:t>IT system</w:t>
      </w:r>
      <w:proofErr w:type="gramEnd"/>
      <w:r>
        <w:t xml:space="preserve"> på serviceplatformen optræder man i rollen som leverandør.</w:t>
      </w:r>
    </w:p>
    <w:p w:rsidR="00A45D21" w:rsidRDefault="00A45D21" w:rsidP="00A45D21">
      <w:r>
        <w:t>KOMBIT har lavet en brugervejledning til STS administrationsmodulet for le</w:t>
      </w:r>
      <w:r w:rsidR="004339CD">
        <w:t>verandører og det anbefales at gøre sig bekendt med denne, før man opretter et IT-system første gang. Pkt. 7.4 i vejledningen forklarer hvordan man tilslutter IT-systemer af alle tilgængelige typer.</w:t>
      </w:r>
    </w:p>
    <w:p w:rsidR="004339CD" w:rsidRDefault="004339CD" w:rsidP="00F14431"/>
    <w:p w:rsidR="00F14431" w:rsidRDefault="004339CD" w:rsidP="00F14431">
      <w:proofErr w:type="spellStart"/>
      <w:r>
        <w:t>KOMBITs</w:t>
      </w:r>
      <w:proofErr w:type="spellEnd"/>
      <w:r>
        <w:t xml:space="preserve"> brugervejledning kan findes </w:t>
      </w:r>
      <w:hyperlink r:id="rId15" w:history="1">
        <w:r>
          <w:rPr>
            <w:rStyle w:val="Hyperlink"/>
          </w:rPr>
          <w:t>her</w:t>
        </w:r>
      </w:hyperlink>
      <w:r>
        <w:t>.</w:t>
      </w:r>
    </w:p>
    <w:p w:rsidR="000B260C" w:rsidRDefault="000B260C" w:rsidP="000B260C"/>
    <w:p w:rsidR="000B260C" w:rsidRDefault="000B260C" w:rsidP="000B260C">
      <w:r>
        <w:t xml:space="preserve">De forskellige typer af it-systemer man kan tilslutte serviceplatform er: </w:t>
      </w:r>
    </w:p>
    <w:p w:rsidR="000B260C" w:rsidRDefault="000B260C" w:rsidP="000B260C">
      <w:pPr>
        <w:pStyle w:val="Listeafsnit"/>
        <w:numPr>
          <w:ilvl w:val="0"/>
          <w:numId w:val="2"/>
        </w:numPr>
      </w:pPr>
      <w:r>
        <w:t xml:space="preserve">Anvendersystem: Et it-system der anvender en service, hvor aftaler om adgang til servicen styres via serviceaftaler.  </w:t>
      </w:r>
    </w:p>
    <w:p w:rsidR="000B260C" w:rsidRDefault="000B260C" w:rsidP="000B260C">
      <w:pPr>
        <w:pStyle w:val="Listeafsnit"/>
        <w:numPr>
          <w:ilvl w:val="0"/>
          <w:numId w:val="2"/>
        </w:numPr>
      </w:pPr>
      <w:r>
        <w:t xml:space="preserve">Brugervendt system: Et it-system der udstiller sikret og adgangsbeskyttet brugergrænseflade, der tilgås via en browser. </w:t>
      </w:r>
    </w:p>
    <w:p w:rsidR="000B260C" w:rsidRDefault="000B260C" w:rsidP="000B260C">
      <w:pPr>
        <w:pStyle w:val="Listeafsnit"/>
        <w:numPr>
          <w:ilvl w:val="0"/>
          <w:numId w:val="2"/>
        </w:numPr>
      </w:pPr>
      <w:r>
        <w:t xml:space="preserve">Identity Provider: Et it-system der udsteder </w:t>
      </w:r>
      <w:proofErr w:type="spellStart"/>
      <w:r>
        <w:t>tokens</w:t>
      </w:r>
      <w:proofErr w:type="spellEnd"/>
      <w:r>
        <w:t xml:space="preserve"> med rettigheder for en (eller flere) myndighed(</w:t>
      </w:r>
      <w:proofErr w:type="spellStart"/>
      <w:r>
        <w:t>ers</w:t>
      </w:r>
      <w:proofErr w:type="spellEnd"/>
      <w:r>
        <w:t xml:space="preserve">) brugere.  </w:t>
      </w:r>
    </w:p>
    <w:p w:rsidR="000B260C" w:rsidRPr="000B260C" w:rsidRDefault="000B260C" w:rsidP="000B260C">
      <w:pPr>
        <w:pStyle w:val="Listeafsnit"/>
        <w:numPr>
          <w:ilvl w:val="0"/>
          <w:numId w:val="2"/>
        </w:numPr>
      </w:pPr>
      <w:r>
        <w:t>Serviceudbyder: Et it-system der tilbyder service. En service tilbudt af en serviceudbyder tilgås ofte af et Anvendersystem via en tilkoblet service på Serviceplatformen.</w:t>
      </w:r>
    </w:p>
    <w:p w:rsidR="000B260C" w:rsidRDefault="000B260C" w:rsidP="00F14431"/>
    <w:p w:rsidR="00F14431" w:rsidRDefault="004339CD" w:rsidP="002B556A">
      <w:pPr>
        <w:pStyle w:val="Overskrift1"/>
      </w:pPr>
      <w:bookmarkStart w:id="19" w:name="_Toc2934408"/>
      <w:r>
        <w:t>Tilslut OS2MO</w:t>
      </w:r>
      <w:r w:rsidR="002B556A">
        <w:t xml:space="preserve"> til serviceplatformen</w:t>
      </w:r>
      <w:bookmarkEnd w:id="19"/>
    </w:p>
    <w:p w:rsidR="000B260C" w:rsidRDefault="000B260C" w:rsidP="000B260C">
      <w:r>
        <w:t>OS2MO er et it-system af typen ”Anvendersystem”.</w:t>
      </w:r>
    </w:p>
    <w:p w:rsidR="002B556A" w:rsidRDefault="009A02C9" w:rsidP="002B556A">
      <w:pPr>
        <w:pStyle w:val="Overskrift2"/>
      </w:pPr>
      <w:bookmarkStart w:id="20" w:name="_Toc2934409"/>
      <w:r>
        <w:t xml:space="preserve">Tilslut </w:t>
      </w:r>
      <w:r w:rsidR="002B556A">
        <w:t>OS2MO</w:t>
      </w:r>
      <w:r>
        <w:t xml:space="preserve"> som</w:t>
      </w:r>
      <w:r w:rsidR="002B556A">
        <w:t xml:space="preserve"> </w:t>
      </w:r>
      <w:r w:rsidR="000B260C">
        <w:t>anvendersystem</w:t>
      </w:r>
      <w:bookmarkEnd w:id="20"/>
    </w:p>
    <w:p w:rsidR="009A02C9" w:rsidRDefault="00F41028" w:rsidP="009A02C9">
      <w:r>
        <w:t>Opret OS2MO som it-system ved at vælge ”Tilslut it-system” under IT-systemer.</w:t>
      </w:r>
    </w:p>
    <w:p w:rsidR="00F41028" w:rsidRDefault="00F41028" w:rsidP="00B4534B">
      <w:pPr>
        <w:pStyle w:val="Listeafsnit"/>
        <w:numPr>
          <w:ilvl w:val="0"/>
          <w:numId w:val="2"/>
        </w:numPr>
      </w:pPr>
      <w:r>
        <w:t>Angiv et meningsfyldtnavn for IT-systemet, f.eks. ”OS2MO-TEST” hvis det kommunens test instans af OS2MO der tilsluttes.</w:t>
      </w:r>
    </w:p>
    <w:p w:rsidR="00F41028" w:rsidRDefault="00F41028" w:rsidP="00B4534B">
      <w:pPr>
        <w:pStyle w:val="Listeafsnit"/>
        <w:numPr>
          <w:ilvl w:val="0"/>
          <w:numId w:val="2"/>
        </w:numPr>
      </w:pPr>
      <w:r>
        <w:t xml:space="preserve">Angiv en </w:t>
      </w:r>
      <w:proofErr w:type="spellStart"/>
      <w:r>
        <w:t>emailadresse</w:t>
      </w:r>
      <w:proofErr w:type="spellEnd"/>
      <w:r>
        <w:t xml:space="preserve"> som skal modtage beskeder vedr. </w:t>
      </w:r>
      <w:r w:rsidR="00A37149">
        <w:t>it</w:t>
      </w:r>
      <w:r>
        <w:t>-systemet</w:t>
      </w:r>
    </w:p>
    <w:p w:rsidR="00A37149" w:rsidRDefault="00A37149" w:rsidP="00B4534B">
      <w:pPr>
        <w:pStyle w:val="Listeafsnit"/>
        <w:numPr>
          <w:ilvl w:val="0"/>
          <w:numId w:val="2"/>
        </w:numPr>
      </w:pPr>
      <w:r>
        <w:t>Marker ”Anvendersystem” under type”</w:t>
      </w:r>
    </w:p>
    <w:p w:rsidR="00A37149" w:rsidRDefault="00A37149" w:rsidP="00A37149"/>
    <w:p w:rsidR="00A37149" w:rsidRDefault="00A37149" w:rsidP="00A37149">
      <w:r>
        <w:t>Accepter vilkår og betingelser og tryk ”Gem”.</w:t>
      </w:r>
    </w:p>
    <w:p w:rsidR="00A37149" w:rsidRDefault="00A37149" w:rsidP="00A37149">
      <w:pPr>
        <w:rPr>
          <w:b/>
        </w:rPr>
      </w:pPr>
    </w:p>
    <w:p w:rsidR="00A37149" w:rsidRDefault="00A37149" w:rsidP="00A37149">
      <w:pPr>
        <w:rPr>
          <w:b/>
        </w:rPr>
      </w:pPr>
    </w:p>
    <w:p w:rsidR="00A37149" w:rsidRDefault="00A37149" w:rsidP="00A37149">
      <w:pPr>
        <w:rPr>
          <w:b/>
        </w:rPr>
      </w:pPr>
    </w:p>
    <w:p w:rsidR="006F4A72" w:rsidRDefault="006F4A72" w:rsidP="00A37149">
      <w:pPr>
        <w:rPr>
          <w:b/>
        </w:rPr>
      </w:pPr>
    </w:p>
    <w:p w:rsidR="00A37149" w:rsidRDefault="00A37149" w:rsidP="00A37149">
      <w:r>
        <w:rPr>
          <w:noProof/>
          <w:lang w:eastAsia="da-DK"/>
        </w:rPr>
        <w:lastRenderedPageBreak/>
        <w:drawing>
          <wp:inline distT="0" distB="0" distL="0" distR="0" wp14:anchorId="46F9377A" wp14:editId="61D22DA4">
            <wp:extent cx="6084570" cy="5952626"/>
            <wp:effectExtent l="0" t="0" r="0" b="0"/>
            <wp:docPr id="6" name="Billed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59526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23D3" w:rsidRPr="00A37149" w:rsidRDefault="004823D3" w:rsidP="004823D3">
      <w:pPr>
        <w:rPr>
          <w:b/>
        </w:rPr>
      </w:pPr>
      <w:r>
        <w:rPr>
          <w:b/>
        </w:rPr>
        <w:t>Eksempel efter it-systemet er gemt</w:t>
      </w:r>
    </w:p>
    <w:p w:rsidR="004823D3" w:rsidRDefault="004823D3" w:rsidP="00A37149"/>
    <w:p w:rsidR="00A37149" w:rsidRDefault="00A37149" w:rsidP="00A37149">
      <w:pPr>
        <w:pStyle w:val="Overskrift2"/>
      </w:pPr>
      <w:bookmarkStart w:id="21" w:name="_Toc2934410"/>
      <w:r>
        <w:t>Upload FOCES certifikat</w:t>
      </w:r>
      <w:bookmarkEnd w:id="21"/>
    </w:p>
    <w:p w:rsidR="00585023" w:rsidRDefault="00A37149" w:rsidP="00585023">
      <w:r>
        <w:t xml:space="preserve">Når it-systemet er </w:t>
      </w:r>
      <w:proofErr w:type="gramStart"/>
      <w:r>
        <w:t>gemt</w:t>
      </w:r>
      <w:proofErr w:type="gramEnd"/>
      <w:r>
        <w:t xml:space="preserve"> bliver fanen ”Anvendersystem” aktiv. </w:t>
      </w:r>
    </w:p>
    <w:p w:rsidR="00A37149" w:rsidRDefault="00A37149" w:rsidP="00585023">
      <w:r>
        <w:t xml:space="preserve">Her skal den offentlige nøgle som blev eksporteret under pkt. </w:t>
      </w:r>
      <w:r>
        <w:fldChar w:fldCharType="begin"/>
      </w:r>
      <w:r>
        <w:instrText xml:space="preserve"> REF _Ref2867672 \r \h </w:instrText>
      </w:r>
      <w:r>
        <w:fldChar w:fldCharType="separate"/>
      </w:r>
      <w:r>
        <w:t>2.2</w:t>
      </w:r>
      <w:r>
        <w:fldChar w:fldCharType="end"/>
      </w:r>
      <w:r w:rsidR="006F4A72">
        <w:t xml:space="preserve"> indsættes</w:t>
      </w:r>
      <w:r w:rsidR="009E585E">
        <w:t xml:space="preserve"> (drag &amp; drop)</w:t>
      </w:r>
      <w:r w:rsidR="006F4A72">
        <w:t xml:space="preserve"> under ”Certifikat”</w:t>
      </w:r>
      <w:r w:rsidR="009E585E">
        <w:t>.</w:t>
      </w:r>
    </w:p>
    <w:p w:rsidR="006F4A72" w:rsidRDefault="006F4A72" w:rsidP="00585023">
      <w:r>
        <w:t>På eksemplet vist her</w:t>
      </w:r>
      <w:r w:rsidR="009E585E">
        <w:t>under</w:t>
      </w:r>
      <w:r>
        <w:t xml:space="preserve"> er der ikke lavet en opsætning af SFTP endnu.</w:t>
      </w:r>
      <w:r w:rsidR="009E585E">
        <w:t xml:space="preserve"> Dette vises i pkt. </w:t>
      </w:r>
      <w:r w:rsidR="009E585E">
        <w:fldChar w:fldCharType="begin"/>
      </w:r>
      <w:r w:rsidR="009E585E">
        <w:instrText xml:space="preserve"> REF _Ref2928369 \r \h </w:instrText>
      </w:r>
      <w:r w:rsidR="009E585E">
        <w:fldChar w:fldCharType="separate"/>
      </w:r>
      <w:r w:rsidR="009E585E">
        <w:t>4.3</w:t>
      </w:r>
      <w:r w:rsidR="009E585E">
        <w:fldChar w:fldCharType="end"/>
      </w:r>
      <w:r w:rsidR="009E585E">
        <w:t>.</w:t>
      </w:r>
    </w:p>
    <w:p w:rsidR="006F4A72" w:rsidRDefault="006F4A72" w:rsidP="00585023"/>
    <w:p w:rsidR="004823D3" w:rsidRDefault="004823D3" w:rsidP="00585023">
      <w:pPr>
        <w:rPr>
          <w:noProof/>
          <w:lang w:eastAsia="da-DK"/>
        </w:rPr>
      </w:pPr>
    </w:p>
    <w:p w:rsidR="006F4A72" w:rsidRDefault="006F4A72" w:rsidP="00585023">
      <w:r>
        <w:rPr>
          <w:noProof/>
          <w:lang w:eastAsia="da-DK"/>
        </w:rPr>
        <w:lastRenderedPageBreak/>
        <w:drawing>
          <wp:inline distT="0" distB="0" distL="0" distR="0" wp14:anchorId="5E24D3DA" wp14:editId="45E02EBB">
            <wp:extent cx="6084570" cy="4633187"/>
            <wp:effectExtent l="0" t="0" r="0" b="0"/>
            <wp:docPr id="7" name="Billed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46331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23D3" w:rsidRPr="004823D3" w:rsidRDefault="004823D3" w:rsidP="00585023">
      <w:pPr>
        <w:rPr>
          <w:b/>
        </w:rPr>
      </w:pPr>
      <w:r>
        <w:rPr>
          <w:b/>
        </w:rPr>
        <w:t xml:space="preserve">Eksempel på </w:t>
      </w:r>
      <w:proofErr w:type="gramStart"/>
      <w:r>
        <w:rPr>
          <w:b/>
        </w:rPr>
        <w:t>FOCES certifikat</w:t>
      </w:r>
      <w:proofErr w:type="gramEnd"/>
      <w:r>
        <w:rPr>
          <w:b/>
        </w:rPr>
        <w:t xml:space="preserve"> opsætning</w:t>
      </w:r>
    </w:p>
    <w:p w:rsidR="006F4A72" w:rsidRPr="00585023" w:rsidRDefault="006F4A72" w:rsidP="00585023"/>
    <w:p w:rsidR="000B260C" w:rsidRPr="000B260C" w:rsidRDefault="000B260C" w:rsidP="000B260C"/>
    <w:p w:rsidR="002B556A" w:rsidRDefault="002B556A" w:rsidP="002B556A">
      <w:pPr>
        <w:pStyle w:val="Overskrift2"/>
      </w:pPr>
      <w:bookmarkStart w:id="22" w:name="_Ref2928369"/>
      <w:bookmarkStart w:id="23" w:name="_Toc2934411"/>
      <w:r>
        <w:t>Opsætning af SFTP</w:t>
      </w:r>
      <w:bookmarkEnd w:id="22"/>
      <w:bookmarkEnd w:id="23"/>
    </w:p>
    <w:p w:rsidR="000B260C" w:rsidRDefault="000B260C" w:rsidP="000B260C">
      <w:r>
        <w:t>OS</w:t>
      </w:r>
      <w:r w:rsidR="00585023">
        <w:t xml:space="preserve">2MO kræver adgang til SFTP og dette kræver </w:t>
      </w:r>
      <w:r w:rsidR="004823D3">
        <w:t xml:space="preserve">at der oprettes et RSA nøglesæt til </w:t>
      </w:r>
      <w:proofErr w:type="spellStart"/>
      <w:r w:rsidR="004823D3">
        <w:t>authentificering</w:t>
      </w:r>
      <w:proofErr w:type="spellEnd"/>
      <w:r w:rsidR="004823D3">
        <w:t>.</w:t>
      </w:r>
    </w:p>
    <w:p w:rsidR="00585023" w:rsidRDefault="00585023" w:rsidP="00585023">
      <w:pPr>
        <w:pStyle w:val="Overskrift3"/>
      </w:pPr>
      <w:bookmarkStart w:id="24" w:name="_Ref2870348"/>
      <w:bookmarkStart w:id="25" w:name="_Toc2934412"/>
      <w:r>
        <w:t>Opret RSA nøglesæt (Linux)</w:t>
      </w:r>
      <w:bookmarkEnd w:id="24"/>
      <w:bookmarkEnd w:id="25"/>
    </w:p>
    <w:p w:rsidR="005938D9" w:rsidRPr="005938D9" w:rsidRDefault="005938D9" w:rsidP="005938D9">
      <w:r>
        <w:t xml:space="preserve">I </w:t>
      </w:r>
      <w:proofErr w:type="spellStart"/>
      <w:r>
        <w:t>linux</w:t>
      </w:r>
      <w:proofErr w:type="spellEnd"/>
      <w:r>
        <w:t xml:space="preserve"> anvendes </w:t>
      </w:r>
      <w:proofErr w:type="spellStart"/>
      <w:r>
        <w:t>ssh-keygen</w:t>
      </w:r>
      <w:proofErr w:type="spellEnd"/>
      <w:r>
        <w:t>. Kommandoen køres som vist her.</w:t>
      </w:r>
    </w:p>
    <w:p w:rsidR="005938D9" w:rsidRPr="005938D9" w:rsidRDefault="005938D9" w:rsidP="005938D9">
      <w:pPr>
        <w:pStyle w:val="Code"/>
      </w:pPr>
      <w:r w:rsidRPr="005938D9">
        <w:t>osadmin@21OS2MOTEST</w:t>
      </w:r>
      <w:proofErr w:type="gramStart"/>
      <w:r w:rsidRPr="005938D9">
        <w:t>151:~</w:t>
      </w:r>
      <w:proofErr w:type="gramEnd"/>
      <w:r w:rsidRPr="005938D9">
        <w:t xml:space="preserve">/FOCES$  </w:t>
      </w:r>
      <w:proofErr w:type="spellStart"/>
      <w:r w:rsidRPr="005938D9">
        <w:t>ssh</w:t>
      </w:r>
      <w:proofErr w:type="spellEnd"/>
      <w:r w:rsidRPr="005938D9">
        <w:t xml:space="preserve">-keygen -t </w:t>
      </w:r>
      <w:proofErr w:type="spellStart"/>
      <w:r w:rsidRPr="005938D9">
        <w:t>rsa</w:t>
      </w:r>
      <w:proofErr w:type="spellEnd"/>
      <w:r w:rsidRPr="005938D9">
        <w:t xml:space="preserve"> -C "OS2MO SFTP Key"</w:t>
      </w:r>
    </w:p>
    <w:p w:rsidR="005938D9" w:rsidRPr="005938D9" w:rsidRDefault="005938D9" w:rsidP="005938D9">
      <w:pPr>
        <w:pStyle w:val="Code"/>
      </w:pPr>
      <w:r w:rsidRPr="005938D9">
        <w:t xml:space="preserve">Generating public/private </w:t>
      </w:r>
      <w:proofErr w:type="spellStart"/>
      <w:r w:rsidRPr="005938D9">
        <w:t>rsa</w:t>
      </w:r>
      <w:proofErr w:type="spellEnd"/>
      <w:r w:rsidRPr="005938D9">
        <w:t xml:space="preserve"> key pair.</w:t>
      </w:r>
    </w:p>
    <w:p w:rsidR="005938D9" w:rsidRPr="005938D9" w:rsidRDefault="005938D9" w:rsidP="005938D9">
      <w:pPr>
        <w:pStyle w:val="Code"/>
      </w:pPr>
      <w:r w:rsidRPr="005938D9">
        <w:t>Enter file in which to save the key (/home/</w:t>
      </w:r>
      <w:proofErr w:type="spellStart"/>
      <w:r w:rsidRPr="005938D9">
        <w:t>osadmin</w:t>
      </w:r>
      <w:proofErr w:type="spellEnd"/>
      <w:r w:rsidRPr="005938D9">
        <w:t>/.</w:t>
      </w:r>
      <w:proofErr w:type="spellStart"/>
      <w:r w:rsidRPr="005938D9">
        <w:t>ssh</w:t>
      </w:r>
      <w:proofErr w:type="spellEnd"/>
      <w:r w:rsidRPr="005938D9">
        <w:t>/</w:t>
      </w:r>
      <w:proofErr w:type="spellStart"/>
      <w:r w:rsidRPr="005938D9">
        <w:t>id_rsa</w:t>
      </w:r>
      <w:proofErr w:type="spellEnd"/>
      <w:r w:rsidRPr="005938D9">
        <w:t>): os2mo_sftp_rsakey</w:t>
      </w:r>
    </w:p>
    <w:p w:rsidR="005938D9" w:rsidRPr="005938D9" w:rsidRDefault="005938D9" w:rsidP="005938D9">
      <w:pPr>
        <w:pStyle w:val="Code"/>
      </w:pPr>
      <w:r w:rsidRPr="005938D9">
        <w:t>Enter passphrase (empty for no passphrase):</w:t>
      </w:r>
    </w:p>
    <w:p w:rsidR="005938D9" w:rsidRPr="005938D9" w:rsidRDefault="005938D9" w:rsidP="005938D9">
      <w:pPr>
        <w:pStyle w:val="Code"/>
      </w:pPr>
      <w:r w:rsidRPr="005938D9">
        <w:t>Enter same passphrase again:</w:t>
      </w:r>
    </w:p>
    <w:p w:rsidR="005938D9" w:rsidRPr="005938D9" w:rsidRDefault="005938D9" w:rsidP="005938D9">
      <w:pPr>
        <w:pStyle w:val="Code"/>
      </w:pPr>
      <w:r w:rsidRPr="005938D9">
        <w:t>Your identification has been saved in os2mo_sftp_rsakey.</w:t>
      </w:r>
    </w:p>
    <w:p w:rsidR="00FF2E92" w:rsidRPr="005938D9" w:rsidRDefault="005938D9" w:rsidP="005938D9">
      <w:pPr>
        <w:pStyle w:val="Code"/>
      </w:pPr>
      <w:r w:rsidRPr="005938D9">
        <w:t>Your public key has been saved in os2mo_sftp_rsakey.pub.</w:t>
      </w:r>
    </w:p>
    <w:p w:rsidR="00FF2E92" w:rsidRDefault="00FF2E92" w:rsidP="00FF2E92">
      <w:r>
        <w:t xml:space="preserve">Når den anmoder om </w:t>
      </w:r>
      <w:proofErr w:type="spellStart"/>
      <w:r>
        <w:t>passphrase</w:t>
      </w:r>
      <w:proofErr w:type="spellEnd"/>
      <w:r>
        <w:t xml:space="preserve"> (kodeord) angives et valgfri kodeord. Det anbefales dog at anvendes samme kodeord som til </w:t>
      </w:r>
      <w:proofErr w:type="gramStart"/>
      <w:r>
        <w:t>FOCES certifikatet</w:t>
      </w:r>
      <w:proofErr w:type="gramEnd"/>
      <w:r>
        <w:t>.</w:t>
      </w:r>
    </w:p>
    <w:p w:rsidR="00585023" w:rsidRDefault="00585023" w:rsidP="00585023">
      <w:pPr>
        <w:pStyle w:val="Overskrift3"/>
      </w:pPr>
      <w:bookmarkStart w:id="26" w:name="_Toc2934413"/>
      <w:r>
        <w:t>SFTP Opsætning for anvender system</w:t>
      </w:r>
      <w:bookmarkEnd w:id="26"/>
    </w:p>
    <w:p w:rsidR="00585023" w:rsidRDefault="00585023" w:rsidP="00585023">
      <w:r w:rsidRPr="00585023">
        <w:t>I STS Administration under it-systemet for OS2MO vælges fanen “Anvendersystem”</w:t>
      </w:r>
      <w:r w:rsidR="004823D3">
        <w:t xml:space="preserve"> og felterne udfyldes som anvist her.</w:t>
      </w:r>
    </w:p>
    <w:p w:rsidR="004823D3" w:rsidRDefault="004823D3" w:rsidP="00585023"/>
    <w:p w:rsidR="00585023" w:rsidRDefault="00585023" w:rsidP="00585023">
      <w:r>
        <w:rPr>
          <w:b/>
        </w:rPr>
        <w:t>SSH Brugernavn</w:t>
      </w:r>
      <w:r>
        <w:t xml:space="preserve">: her angives et </w:t>
      </w:r>
      <w:proofErr w:type="spellStart"/>
      <w:r>
        <w:t>valgfritnavn</w:t>
      </w:r>
      <w:proofErr w:type="spellEnd"/>
      <w:r>
        <w:t>, gerne det samme navn som it-systemet</w:t>
      </w:r>
    </w:p>
    <w:p w:rsidR="00585023" w:rsidRDefault="00585023" w:rsidP="00585023">
      <w:r>
        <w:rPr>
          <w:b/>
        </w:rPr>
        <w:lastRenderedPageBreak/>
        <w:t>SSH Nøgle:</w:t>
      </w:r>
      <w:r>
        <w:t xml:space="preserve"> Her indsættes indholdet af den offentlige nøgle som blev </w:t>
      </w:r>
      <w:r w:rsidR="00A37149">
        <w:t>oprettet</w:t>
      </w:r>
      <w:r>
        <w:t xml:space="preserve"> i </w:t>
      </w:r>
      <w:r w:rsidR="00A37149">
        <w:t xml:space="preserve">pkt. </w:t>
      </w:r>
      <w:r w:rsidR="00A37149">
        <w:fldChar w:fldCharType="begin"/>
      </w:r>
      <w:r w:rsidR="00A37149">
        <w:instrText xml:space="preserve"> REF _Ref2870348 \r \h </w:instrText>
      </w:r>
      <w:r w:rsidR="00A37149">
        <w:fldChar w:fldCharType="separate"/>
      </w:r>
      <w:r w:rsidR="00A37149">
        <w:t>4.3.1</w:t>
      </w:r>
      <w:r w:rsidR="00A37149">
        <w:fldChar w:fldCharType="end"/>
      </w:r>
    </w:p>
    <w:p w:rsidR="00585023" w:rsidRDefault="00585023" w:rsidP="00585023">
      <w:r>
        <w:rPr>
          <w:b/>
        </w:rPr>
        <w:t>Filudvekslingstype:</w:t>
      </w:r>
      <w:r>
        <w:t xml:space="preserve"> denne angives til ”Simpel”.</w:t>
      </w:r>
    </w:p>
    <w:p w:rsidR="00585023" w:rsidRDefault="00585023" w:rsidP="00585023"/>
    <w:p w:rsidR="004823D3" w:rsidRDefault="00DF7B18" w:rsidP="00585023">
      <w:pPr>
        <w:rPr>
          <w:b/>
        </w:rPr>
      </w:pPr>
      <w:r>
        <w:rPr>
          <w:noProof/>
          <w:lang w:eastAsia="da-DK"/>
        </w:rPr>
        <w:drawing>
          <wp:inline distT="0" distB="0" distL="0" distR="0" wp14:anchorId="5A985740" wp14:editId="21580CD7">
            <wp:extent cx="6084570" cy="4633187"/>
            <wp:effectExtent l="0" t="0" r="0" b="0"/>
            <wp:docPr id="14" name="Billed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46331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23D3" w:rsidRDefault="004823D3" w:rsidP="004823D3">
      <w:pPr>
        <w:rPr>
          <w:b/>
        </w:rPr>
      </w:pPr>
      <w:r>
        <w:rPr>
          <w:b/>
        </w:rPr>
        <w:t xml:space="preserve">Eksempel på </w:t>
      </w:r>
      <w:proofErr w:type="gramStart"/>
      <w:r>
        <w:rPr>
          <w:b/>
        </w:rPr>
        <w:t>SFTP opsætning</w:t>
      </w:r>
      <w:proofErr w:type="gramEnd"/>
    </w:p>
    <w:p w:rsidR="004823D3" w:rsidRDefault="004823D3" w:rsidP="00585023">
      <w:pPr>
        <w:rPr>
          <w:b/>
        </w:rPr>
      </w:pPr>
    </w:p>
    <w:p w:rsidR="00585023" w:rsidRPr="00585023" w:rsidRDefault="00585023" w:rsidP="00585023"/>
    <w:p w:rsidR="002B556A" w:rsidRDefault="002B556A" w:rsidP="002B556A">
      <w:pPr>
        <w:pStyle w:val="Overskrift1"/>
      </w:pPr>
      <w:bookmarkStart w:id="27" w:name="_Toc2934414"/>
      <w:r>
        <w:t>Opret og godkend serviceaftale</w:t>
      </w:r>
      <w:bookmarkEnd w:id="27"/>
    </w:p>
    <w:p w:rsidR="002B556A" w:rsidRDefault="002B556A" w:rsidP="002B556A">
      <w:r>
        <w:t>Når et it-system er tilsluttet Serviceplatformen, kan der oprettes en serviceaftale der definerer den/de services som it-systemet kan anvende.</w:t>
      </w:r>
    </w:p>
    <w:p w:rsidR="00B4534B" w:rsidRDefault="00B4534B" w:rsidP="006A64DE"/>
    <w:p w:rsidR="00B4534B" w:rsidRDefault="006A64DE" w:rsidP="006A64DE">
      <w:r>
        <w:t>Som i pkt. ”</w:t>
      </w:r>
      <w:r>
        <w:fldChar w:fldCharType="begin"/>
      </w:r>
      <w:r>
        <w:instrText xml:space="preserve"> REF _Ref2929825 \r \h </w:instrText>
      </w:r>
      <w:r>
        <w:fldChar w:fldCharType="separate"/>
      </w:r>
      <w:r>
        <w:t>3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_Ref2929830 \h </w:instrText>
      </w:r>
      <w:r>
        <w:fldChar w:fldCharType="separate"/>
      </w:r>
      <w:r>
        <w:t>Tilslutning af et IT System til serviceplatformen</w:t>
      </w:r>
      <w:r>
        <w:fldChar w:fldCharType="end"/>
      </w:r>
      <w:r>
        <w:t xml:space="preserve">” anbefales det at læse </w:t>
      </w:r>
      <w:proofErr w:type="spellStart"/>
      <w:r>
        <w:t>KOMBITs</w:t>
      </w:r>
      <w:proofErr w:type="spellEnd"/>
      <w:r>
        <w:t xml:space="preserve"> brugervejledning for leverandører</w:t>
      </w:r>
      <w:r w:rsidR="00B4534B">
        <w:t xml:space="preserve"> (Afsnit 7.7), før en </w:t>
      </w:r>
      <w:r w:rsidR="000C5286">
        <w:t xml:space="preserve">der oprettes en </w:t>
      </w:r>
      <w:r w:rsidR="00B4534B">
        <w:t>serviceaftale for første gang på serviceplatformen</w:t>
      </w:r>
      <w:r>
        <w:t xml:space="preserve">. </w:t>
      </w:r>
    </w:p>
    <w:p w:rsidR="00B4534B" w:rsidRDefault="00B4534B" w:rsidP="006A64DE"/>
    <w:p w:rsidR="00B4534B" w:rsidRDefault="00B4534B" w:rsidP="002B556A">
      <w:r>
        <w:t xml:space="preserve">Brugervejledningen </w:t>
      </w:r>
      <w:r w:rsidR="006A64DE">
        <w:t xml:space="preserve">kan findes </w:t>
      </w:r>
      <w:hyperlink r:id="rId18" w:history="1">
        <w:r w:rsidR="006A64DE">
          <w:rPr>
            <w:rStyle w:val="Hyperlink"/>
          </w:rPr>
          <w:t>her</w:t>
        </w:r>
      </w:hyperlink>
      <w:r w:rsidR="006A64DE">
        <w:t>.</w:t>
      </w:r>
    </w:p>
    <w:p w:rsidR="002B556A" w:rsidRDefault="002B556A" w:rsidP="002B556A">
      <w:pPr>
        <w:pStyle w:val="Overskrift2"/>
      </w:pPr>
      <w:bookmarkStart w:id="28" w:name="_Ref2933110"/>
      <w:bookmarkStart w:id="29" w:name="_Ref2934219"/>
      <w:bookmarkStart w:id="30" w:name="_Toc2934415"/>
      <w:r>
        <w:t>Opret OS2MO serviceaftale</w:t>
      </w:r>
      <w:bookmarkEnd w:id="28"/>
      <w:bookmarkEnd w:id="29"/>
      <w:bookmarkEnd w:id="30"/>
    </w:p>
    <w:p w:rsidR="00606203" w:rsidRDefault="00606203" w:rsidP="00606203">
      <w:r>
        <w:t xml:space="preserve">OS2MO skal bruge disse services på serviceplatformen: </w:t>
      </w:r>
    </w:p>
    <w:p w:rsidR="00D464F6" w:rsidRDefault="00606203" w:rsidP="00D464F6">
      <w:pPr>
        <w:pStyle w:val="Listeafsnit"/>
        <w:numPr>
          <w:ilvl w:val="0"/>
          <w:numId w:val="2"/>
        </w:numPr>
      </w:pPr>
      <w:r w:rsidRPr="00D464F6">
        <w:t xml:space="preserve">SF1520 – </w:t>
      </w:r>
      <w:r w:rsidR="00D464F6" w:rsidRPr="00D464F6">
        <w:t>Person stamdata, udvidet (lokal)</w:t>
      </w:r>
      <w:r w:rsidR="00D464F6" w:rsidRPr="00D464F6">
        <w:br/>
      </w:r>
      <w:r w:rsidRPr="00D464F6">
        <w:t>UUID</w:t>
      </w:r>
      <w:r w:rsidR="00D464F6" w:rsidRPr="00D464F6">
        <w:t>:</w:t>
      </w:r>
      <w:r w:rsidRPr="00D464F6">
        <w:t xml:space="preserve"> e6be2436-bf35-4df2-83fe-925142825dc2</w:t>
      </w:r>
    </w:p>
    <w:p w:rsidR="00D464F6" w:rsidRPr="00F0248C" w:rsidRDefault="00D464F6" w:rsidP="00D464F6">
      <w:pPr>
        <w:pStyle w:val="Listeafsnit"/>
        <w:numPr>
          <w:ilvl w:val="0"/>
          <w:numId w:val="2"/>
        </w:numPr>
        <w:rPr>
          <w:lang w:val="en-US"/>
        </w:rPr>
      </w:pPr>
      <w:r w:rsidRPr="00D464F6">
        <w:rPr>
          <w:lang w:val="en-US"/>
        </w:rPr>
        <w:t>SF6002 – CPR Abonnement</w:t>
      </w:r>
      <w:r w:rsidRPr="00D464F6">
        <w:rPr>
          <w:lang w:val="en-US"/>
        </w:rPr>
        <w:br/>
        <w:t>UUID: 9cdccc2f-3243-11e2-8fef-d4bed98c5934</w:t>
      </w:r>
    </w:p>
    <w:p w:rsidR="00606203" w:rsidRDefault="00606203" w:rsidP="00606203">
      <w:pPr>
        <w:rPr>
          <w:lang w:val="en-US"/>
        </w:rPr>
      </w:pPr>
    </w:p>
    <w:p w:rsidR="00D464F6" w:rsidRDefault="00D464F6" w:rsidP="00606203">
      <w:r w:rsidRPr="00D464F6">
        <w:lastRenderedPageBreak/>
        <w:t>Bemærk at serviceaftale ID</w:t>
      </w:r>
      <w:r>
        <w:t xml:space="preserve"> og UUID er identisk for hhv. test og produktionsmiljø på serviceplatformen.</w:t>
      </w:r>
    </w:p>
    <w:p w:rsidR="00D464F6" w:rsidRDefault="00D464F6" w:rsidP="00606203"/>
    <w:p w:rsidR="00D464F6" w:rsidRDefault="00D464F6" w:rsidP="00606203">
      <w:r>
        <w:rPr>
          <w:noProof/>
          <w:lang w:eastAsia="da-DK"/>
        </w:rPr>
        <w:drawing>
          <wp:inline distT="0" distB="0" distL="0" distR="0" wp14:anchorId="2E1EF938" wp14:editId="29E3B6DD">
            <wp:extent cx="6084570" cy="4504690"/>
            <wp:effectExtent l="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F6" w:rsidRDefault="00D464F6" w:rsidP="00B4534B">
      <w:pPr>
        <w:rPr>
          <w:b/>
        </w:rPr>
      </w:pPr>
      <w:r>
        <w:rPr>
          <w:b/>
        </w:rPr>
        <w:t>Opret ny serviceaftale – Stamdata og type</w:t>
      </w:r>
    </w:p>
    <w:p w:rsidR="00D464F6" w:rsidRDefault="00D464F6" w:rsidP="00B4534B">
      <w:pPr>
        <w:rPr>
          <w:b/>
        </w:rPr>
      </w:pPr>
      <w:r>
        <w:rPr>
          <w:noProof/>
          <w:lang w:eastAsia="da-DK"/>
        </w:rPr>
        <w:lastRenderedPageBreak/>
        <w:drawing>
          <wp:inline distT="0" distB="0" distL="0" distR="0" wp14:anchorId="6EF1F645" wp14:editId="1DC8BEEB">
            <wp:extent cx="6084570" cy="4504690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F6" w:rsidRPr="00D464F6" w:rsidRDefault="00D464F6" w:rsidP="00B4534B">
      <w:pPr>
        <w:rPr>
          <w:b/>
        </w:rPr>
      </w:pPr>
      <w:r>
        <w:rPr>
          <w:b/>
        </w:rPr>
        <w:t xml:space="preserve">Vælg IT-system som serviceaftale skal gælde for. Her vælges OS2MO som blev oprettet under pkt. </w:t>
      </w:r>
      <w:r>
        <w:rPr>
          <w:b/>
        </w:rPr>
        <w:fldChar w:fldCharType="begin"/>
      </w:r>
      <w:r>
        <w:rPr>
          <w:b/>
        </w:rPr>
        <w:instrText xml:space="preserve"> REF _Ref2932919 \r \h </w:instrText>
      </w:r>
      <w:r>
        <w:rPr>
          <w:b/>
        </w:rPr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rPr>
          <w:b/>
        </w:rPr>
        <w:t xml:space="preserve"> ”</w:t>
      </w:r>
      <w:r>
        <w:rPr>
          <w:b/>
        </w:rPr>
        <w:fldChar w:fldCharType="begin"/>
      </w:r>
      <w:r>
        <w:rPr>
          <w:b/>
        </w:rPr>
        <w:instrText xml:space="preserve"> REF _Ref2932907 \h </w:instrText>
      </w:r>
      <w:r>
        <w:rPr>
          <w:b/>
        </w:rPr>
      </w:r>
      <w:r>
        <w:rPr>
          <w:b/>
        </w:rPr>
        <w:fldChar w:fldCharType="separate"/>
      </w:r>
      <w:r>
        <w:t>Tilslutning af et IT System til serviceplatformen</w:t>
      </w:r>
      <w:r>
        <w:rPr>
          <w:b/>
        </w:rPr>
        <w:fldChar w:fldCharType="end"/>
      </w:r>
      <w:r>
        <w:rPr>
          <w:b/>
        </w:rPr>
        <w:t>”</w:t>
      </w:r>
    </w:p>
    <w:p w:rsidR="00D464F6" w:rsidRDefault="00D464F6" w:rsidP="00B4534B">
      <w:pPr>
        <w:rPr>
          <w:b/>
        </w:rPr>
      </w:pPr>
      <w:r>
        <w:rPr>
          <w:noProof/>
          <w:lang w:eastAsia="da-DK"/>
        </w:rPr>
        <w:lastRenderedPageBreak/>
        <w:drawing>
          <wp:inline distT="0" distB="0" distL="0" distR="0" wp14:anchorId="4E730D61" wp14:editId="25C59FFF">
            <wp:extent cx="6084570" cy="4504690"/>
            <wp:effectExtent l="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F6" w:rsidRDefault="00D464F6" w:rsidP="00B4534B">
      <w:pPr>
        <w:rPr>
          <w:b/>
        </w:rPr>
      </w:pPr>
      <w:r>
        <w:rPr>
          <w:b/>
        </w:rPr>
        <w:t>Vælg myndighed som aftalen skal gælde for. Her vælges egen kommune.</w:t>
      </w:r>
    </w:p>
    <w:p w:rsidR="00D464F6" w:rsidRDefault="00FA08CA" w:rsidP="00B4534B">
      <w:pPr>
        <w:rPr>
          <w:b/>
        </w:rPr>
      </w:pPr>
      <w:r>
        <w:rPr>
          <w:noProof/>
          <w:lang w:eastAsia="da-DK"/>
        </w:rPr>
        <w:lastRenderedPageBreak/>
        <w:drawing>
          <wp:inline distT="0" distB="0" distL="0" distR="0" wp14:anchorId="7904EC7A" wp14:editId="29971FD4">
            <wp:extent cx="6084570" cy="4504690"/>
            <wp:effectExtent l="0" t="0" r="0" b="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F6" w:rsidRDefault="00D464F6" w:rsidP="00B4534B">
      <w:pPr>
        <w:rPr>
          <w:b/>
        </w:rPr>
      </w:pPr>
      <w:r>
        <w:rPr>
          <w:b/>
        </w:rPr>
        <w:t xml:space="preserve">Vælg services. Her søges på </w:t>
      </w:r>
      <w:proofErr w:type="spellStart"/>
      <w:r>
        <w:rPr>
          <w:b/>
        </w:rPr>
        <w:t>UUID’er</w:t>
      </w:r>
      <w:proofErr w:type="spellEnd"/>
      <w:r>
        <w:rPr>
          <w:b/>
        </w:rPr>
        <w:t xml:space="preserve"> for de to services som OS2MO skal bruges, som anført i pkt. </w:t>
      </w:r>
      <w:r>
        <w:rPr>
          <w:b/>
        </w:rPr>
        <w:fldChar w:fldCharType="begin"/>
      </w:r>
      <w:r>
        <w:rPr>
          <w:b/>
        </w:rPr>
        <w:instrText xml:space="preserve"> REF _Ref2933110 \r \h </w:instrText>
      </w:r>
      <w:r>
        <w:rPr>
          <w:b/>
        </w:rPr>
      </w:r>
      <w:r>
        <w:rPr>
          <w:b/>
        </w:rPr>
        <w:fldChar w:fldCharType="separate"/>
      </w:r>
      <w:r>
        <w:rPr>
          <w:b/>
        </w:rPr>
        <w:t>5.1</w:t>
      </w:r>
      <w:r>
        <w:rPr>
          <w:b/>
        </w:rPr>
        <w:fldChar w:fldCharType="end"/>
      </w:r>
    </w:p>
    <w:p w:rsidR="00FA08CA" w:rsidRDefault="00FA08CA" w:rsidP="00B4534B">
      <w:pPr>
        <w:rPr>
          <w:b/>
        </w:rPr>
      </w:pPr>
      <w:r>
        <w:rPr>
          <w:noProof/>
          <w:lang w:eastAsia="da-DK"/>
        </w:rPr>
        <w:lastRenderedPageBreak/>
        <w:drawing>
          <wp:inline distT="0" distB="0" distL="0" distR="0" wp14:anchorId="4F379131" wp14:editId="4C96CDE0">
            <wp:extent cx="6084570" cy="4504690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F6" w:rsidRDefault="00FA08CA" w:rsidP="00B4534B">
      <w:pPr>
        <w:rPr>
          <w:b/>
        </w:rPr>
      </w:pPr>
      <w:r>
        <w:rPr>
          <w:b/>
        </w:rPr>
        <w:t>Vælg roller. Her angives rolle ”Dummy” for begge services. Dette er nødvendigt at gøre for at kunne fortsætte.</w:t>
      </w:r>
    </w:p>
    <w:p w:rsidR="00FA08CA" w:rsidRDefault="00FA08CA" w:rsidP="00B4534B">
      <w:pPr>
        <w:rPr>
          <w:b/>
        </w:rPr>
      </w:pPr>
      <w:r>
        <w:rPr>
          <w:noProof/>
          <w:lang w:eastAsia="da-DK"/>
        </w:rPr>
        <w:lastRenderedPageBreak/>
        <w:drawing>
          <wp:inline distT="0" distB="0" distL="0" distR="0" wp14:anchorId="11A9616F" wp14:editId="54D0E687">
            <wp:extent cx="6084570" cy="5129530"/>
            <wp:effectExtent l="0" t="0" r="0" b="0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CA" w:rsidRDefault="00FA08CA" w:rsidP="00B4534B">
      <w:pPr>
        <w:rPr>
          <w:b/>
        </w:rPr>
      </w:pPr>
      <w:r>
        <w:rPr>
          <w:b/>
        </w:rPr>
        <w:t>Accepter vilkår og send anmodning</w:t>
      </w:r>
    </w:p>
    <w:p w:rsidR="00FA08CA" w:rsidRPr="00D464F6" w:rsidRDefault="00FA08CA" w:rsidP="00B4534B">
      <w:pPr>
        <w:rPr>
          <w:b/>
        </w:rPr>
      </w:pPr>
    </w:p>
    <w:p w:rsidR="002B556A" w:rsidRDefault="002B556A" w:rsidP="002B556A">
      <w:pPr>
        <w:pStyle w:val="Overskrift2"/>
      </w:pPr>
      <w:bookmarkStart w:id="31" w:name="_Toc2934416"/>
      <w:r>
        <w:t>Godkend OS2MO serviceaftale</w:t>
      </w:r>
      <w:bookmarkEnd w:id="31"/>
    </w:p>
    <w:p w:rsidR="00FA08CA" w:rsidRDefault="00FA08CA" w:rsidP="00FA08CA">
      <w:r>
        <w:t xml:space="preserve">Når anmodning om serviceaftalen er sendt, vil den dukke op under ”Opgaveoversigt” i STS Administration, hvor den behandles og godkendes på normal vis. </w:t>
      </w:r>
    </w:p>
    <w:p w:rsidR="00FA08CA" w:rsidRPr="00FA08CA" w:rsidRDefault="00FA08CA" w:rsidP="00FA08CA">
      <w:r>
        <w:t>Efter dette er aftalen klar til at blive brugt af OS2MO.</w:t>
      </w:r>
    </w:p>
    <w:p w:rsidR="002B556A" w:rsidRDefault="00DF7B18" w:rsidP="002B556A">
      <w:pPr>
        <w:pStyle w:val="Overskrift1"/>
      </w:pPr>
      <w:bookmarkStart w:id="32" w:name="_Toc2934417"/>
      <w:r>
        <w:t>Opsætning</w:t>
      </w:r>
      <w:r w:rsidR="002B556A">
        <w:t xml:space="preserve"> af </w:t>
      </w:r>
      <w:r>
        <w:t>CPR MOX Agent</w:t>
      </w:r>
      <w:bookmarkEnd w:id="32"/>
    </w:p>
    <w:p w:rsidR="00B4534B" w:rsidRDefault="00B4534B" w:rsidP="00B4534B">
      <w:r>
        <w:t xml:space="preserve">For at </w:t>
      </w:r>
      <w:r w:rsidR="00DF7B18">
        <w:t xml:space="preserve">CPR </w:t>
      </w:r>
      <w:proofErr w:type="gramStart"/>
      <w:r w:rsidR="00DF7B18">
        <w:t>MOX agenten</w:t>
      </w:r>
      <w:proofErr w:type="gramEnd"/>
      <w:r w:rsidR="00DF7B18">
        <w:t xml:space="preserve"> i OS2MO kan anvende den nyoprettede serviceaftale, skal </w:t>
      </w:r>
      <w:r w:rsidR="00606203">
        <w:t>der indsamles nogle oplysninger, som skal bruges til konfiguration af MOX agenten.</w:t>
      </w:r>
    </w:p>
    <w:p w:rsidR="00DF7B18" w:rsidRDefault="00DF7B18" w:rsidP="00DF7B18">
      <w:pPr>
        <w:pStyle w:val="Overskrift2"/>
      </w:pPr>
      <w:bookmarkStart w:id="33" w:name="_Ref2933090"/>
      <w:bookmarkStart w:id="34" w:name="_Toc2934418"/>
      <w:r>
        <w:t>Oplysninger til CPR MOX Agent</w:t>
      </w:r>
      <w:bookmarkEnd w:id="33"/>
      <w:bookmarkEnd w:id="34"/>
    </w:p>
    <w:p w:rsidR="00606203" w:rsidRDefault="00606203" w:rsidP="00606203">
      <w:r>
        <w:t xml:space="preserve">CPR MOX Agenten skal bruge </w:t>
      </w:r>
      <w:proofErr w:type="spellStart"/>
      <w:r>
        <w:t>UUID’er</w:t>
      </w:r>
      <w:proofErr w:type="spellEnd"/>
      <w:r>
        <w:t xml:space="preserve"> fra it-systemet, serviceaftalen, service på serviceplatformen og kommunens myndigheds ID. Dette kaldes en ”</w:t>
      </w:r>
      <w:proofErr w:type="spellStart"/>
      <w:r>
        <w:t>Invocation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”.</w:t>
      </w:r>
    </w:p>
    <w:p w:rsidR="00606203" w:rsidRPr="00606203" w:rsidRDefault="00606203" w:rsidP="00606203">
      <w:r>
        <w:t xml:space="preserve">Ud over disse </w:t>
      </w:r>
      <w:proofErr w:type="spellStart"/>
      <w:r>
        <w:t>UUID’er</w:t>
      </w:r>
      <w:proofErr w:type="spellEnd"/>
      <w:r>
        <w:t xml:space="preserve"> skal OS2MO applikationen også bruge de private nøgler fra hhv. Funktionscertifikatet og RSA nøglesæt.</w:t>
      </w:r>
    </w:p>
    <w:p w:rsidR="00FA08CA" w:rsidRDefault="00FA08CA" w:rsidP="00DF7B18">
      <w:pPr>
        <w:pStyle w:val="Overskrift3"/>
      </w:pPr>
      <w:bookmarkStart w:id="35" w:name="_Toc2934419"/>
      <w:r>
        <w:t>UUID for myndighed</w:t>
      </w:r>
      <w:bookmarkEnd w:id="35"/>
    </w:p>
    <w:p w:rsidR="00FA08CA" w:rsidRDefault="00FA08CA" w:rsidP="00FA08CA">
      <w:r>
        <w:t xml:space="preserve">KOMBIT vedligeholder en liste over </w:t>
      </w:r>
      <w:proofErr w:type="spellStart"/>
      <w:r>
        <w:t>UUID’er</w:t>
      </w:r>
      <w:proofErr w:type="spellEnd"/>
      <w:r>
        <w:t xml:space="preserve"> alle kommuner. </w:t>
      </w:r>
    </w:p>
    <w:p w:rsidR="00FA08CA" w:rsidRDefault="00785D0E" w:rsidP="00FA08CA">
      <w:r>
        <w:t xml:space="preserve">Listen kan findes </w:t>
      </w:r>
      <w:hyperlink r:id="rId25" w:history="1">
        <w:r w:rsidRPr="00785D0E">
          <w:rPr>
            <w:rStyle w:val="Hyperlink"/>
          </w:rPr>
          <w:t>her</w:t>
        </w:r>
      </w:hyperlink>
      <w:r>
        <w:t xml:space="preserve">. </w:t>
      </w:r>
    </w:p>
    <w:p w:rsidR="00DF7B18" w:rsidRDefault="00FA08CA" w:rsidP="00DF7B18">
      <w:pPr>
        <w:pStyle w:val="Overskrift3"/>
      </w:pPr>
      <w:bookmarkStart w:id="36" w:name="_Toc2934420"/>
      <w:r>
        <w:lastRenderedPageBreak/>
        <w:t>UUID for IT-system</w:t>
      </w:r>
      <w:bookmarkEnd w:id="36"/>
    </w:p>
    <w:p w:rsidR="00FA08CA" w:rsidRDefault="00785D0E" w:rsidP="00FA08CA">
      <w:r>
        <w:t>UUID for IT-systemer kan ses ved at klikke på IT-systemet under ”IT-systemer” i STS Administration.</w:t>
      </w:r>
    </w:p>
    <w:p w:rsidR="00785D0E" w:rsidRDefault="00785D0E" w:rsidP="00FA08CA">
      <w:r>
        <w:rPr>
          <w:noProof/>
          <w:lang w:eastAsia="da-DK"/>
        </w:rPr>
        <w:drawing>
          <wp:inline distT="0" distB="0" distL="0" distR="0" wp14:anchorId="69FCE442" wp14:editId="1E18BF96">
            <wp:extent cx="6084570" cy="5316220"/>
            <wp:effectExtent l="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0E" w:rsidRDefault="00785D0E">
      <w:pPr>
        <w:spacing w:after="200" w:line="276" w:lineRule="auto"/>
        <w:rPr>
          <w:rFonts w:eastAsiaTheme="majorEastAsia" w:cstheme="majorBidi"/>
          <w:b/>
          <w:color w:val="4BACC6" w:themeColor="accent5"/>
          <w:szCs w:val="24"/>
        </w:rPr>
      </w:pPr>
      <w:r>
        <w:br w:type="page"/>
      </w:r>
    </w:p>
    <w:p w:rsidR="00785D0E" w:rsidRDefault="00785D0E" w:rsidP="00785D0E">
      <w:pPr>
        <w:pStyle w:val="Overskrift3"/>
      </w:pPr>
      <w:bookmarkStart w:id="37" w:name="_Toc2934421"/>
      <w:r>
        <w:lastRenderedPageBreak/>
        <w:t>UUID for Serviceaftale</w:t>
      </w:r>
      <w:bookmarkEnd w:id="37"/>
      <w:r>
        <w:t xml:space="preserve"> </w:t>
      </w:r>
    </w:p>
    <w:p w:rsidR="00785D0E" w:rsidRDefault="00785D0E" w:rsidP="00785D0E">
      <w:r>
        <w:t>UUID for serviceaftaler kan ses ved at klikke på serviceaftalen under ”Serviceaftaler” i STS Administration.</w:t>
      </w:r>
    </w:p>
    <w:p w:rsidR="00785D0E" w:rsidRDefault="00785D0E" w:rsidP="00785D0E">
      <w:r>
        <w:rPr>
          <w:noProof/>
          <w:lang w:eastAsia="da-DK"/>
        </w:rPr>
        <w:drawing>
          <wp:inline distT="0" distB="0" distL="0" distR="0" wp14:anchorId="290DDE41" wp14:editId="1F9D7110">
            <wp:extent cx="6084570" cy="5316220"/>
            <wp:effectExtent l="0" t="0" r="0" b="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0E" w:rsidRDefault="00785D0E" w:rsidP="00785D0E">
      <w:pPr>
        <w:pStyle w:val="Overskrift3"/>
      </w:pPr>
      <w:bookmarkStart w:id="38" w:name="_Toc2934422"/>
      <w:r>
        <w:t>UUID for Service</w:t>
      </w:r>
      <w:bookmarkEnd w:id="38"/>
    </w:p>
    <w:p w:rsidR="00785D0E" w:rsidRDefault="00785D0E" w:rsidP="00785D0E">
      <w:proofErr w:type="spellStart"/>
      <w:r>
        <w:t>UUID’er</w:t>
      </w:r>
      <w:proofErr w:type="spellEnd"/>
      <w:r>
        <w:t xml:space="preserve"> for Services på Serviceplatformen kan findes under ”</w:t>
      </w:r>
      <w:hyperlink r:id="rId28" w:history="1">
        <w:r w:rsidRPr="00785D0E">
          <w:rPr>
            <w:rStyle w:val="Hyperlink"/>
          </w:rPr>
          <w:t>Find service</w:t>
        </w:r>
      </w:hyperlink>
      <w:r>
        <w:t>” på Serviceplatformen.</w:t>
      </w:r>
    </w:p>
    <w:p w:rsidR="00785D0E" w:rsidRDefault="00785D0E" w:rsidP="00785D0E"/>
    <w:p w:rsidR="00785D0E" w:rsidRDefault="00785D0E" w:rsidP="00785D0E">
      <w:r>
        <w:t xml:space="preserve">Service </w:t>
      </w:r>
      <w:proofErr w:type="spellStart"/>
      <w:r>
        <w:t>UUID’er</w:t>
      </w:r>
      <w:proofErr w:type="spellEnd"/>
      <w:r>
        <w:t xml:space="preserve"> for OS2MO er, anført i pkt. </w:t>
      </w:r>
      <w:r>
        <w:fldChar w:fldCharType="begin"/>
      </w:r>
      <w:r>
        <w:instrText xml:space="preserve"> REF _Ref2934219 \r \h </w:instrText>
      </w:r>
      <w:r>
        <w:fldChar w:fldCharType="separate"/>
      </w:r>
      <w:r>
        <w:t>5.1</w:t>
      </w:r>
      <w:r>
        <w:fldChar w:fldCharType="end"/>
      </w:r>
      <w:r>
        <w:t>:</w:t>
      </w:r>
    </w:p>
    <w:p w:rsidR="00785D0E" w:rsidRDefault="00785D0E" w:rsidP="00785D0E">
      <w:pPr>
        <w:pStyle w:val="Listeafsnit"/>
        <w:numPr>
          <w:ilvl w:val="0"/>
          <w:numId w:val="2"/>
        </w:numPr>
      </w:pPr>
      <w:r w:rsidRPr="00D464F6">
        <w:t>SF1520 – Person stamdata, udvidet (lokal)</w:t>
      </w:r>
      <w:r w:rsidRPr="00D464F6">
        <w:br/>
        <w:t>UUID: e6be2436-bf35-4df2-83fe-925142825dc2</w:t>
      </w:r>
    </w:p>
    <w:p w:rsidR="00DF7B18" w:rsidRPr="00785D0E" w:rsidRDefault="00785D0E" w:rsidP="00785D0E">
      <w:pPr>
        <w:pStyle w:val="Listeafsnit"/>
        <w:numPr>
          <w:ilvl w:val="0"/>
          <w:numId w:val="2"/>
        </w:numPr>
        <w:rPr>
          <w:lang w:val="en-US"/>
        </w:rPr>
      </w:pPr>
      <w:r w:rsidRPr="00D464F6">
        <w:rPr>
          <w:lang w:val="en-US"/>
        </w:rPr>
        <w:t>SF6002 – CPR Abonnement</w:t>
      </w:r>
      <w:r w:rsidRPr="00D464F6">
        <w:rPr>
          <w:lang w:val="en-US"/>
        </w:rPr>
        <w:br/>
        <w:t>UUID: 9cdccc2f-3243-11e2-8fef-d4bed98c5934</w:t>
      </w:r>
    </w:p>
    <w:p w:rsidR="00DF7B18" w:rsidRDefault="00DF7B18" w:rsidP="000B260C">
      <w:pPr>
        <w:pStyle w:val="Overskrift2"/>
      </w:pPr>
      <w:bookmarkStart w:id="39" w:name="_Toc2934423"/>
      <w:r>
        <w:t>Konfiguration</w:t>
      </w:r>
      <w:bookmarkEnd w:id="39"/>
      <w:r w:rsidR="00F0248C">
        <w:t xml:space="preserve"> af CPR MOX Agent og SFTP</w:t>
      </w:r>
    </w:p>
    <w:p w:rsidR="007273A6" w:rsidRDefault="00F0248C" w:rsidP="008626DD">
      <w:r>
        <w:t>Magent</w:t>
      </w:r>
      <w:r w:rsidR="007273A6">
        <w:t>a</w:t>
      </w:r>
      <w:r>
        <w:t xml:space="preserve"> udfører selv konfigurationen af CPR MOX Agenten og SFTP på den lokale installation af OS2MO.</w:t>
      </w:r>
    </w:p>
    <w:p w:rsidR="007273A6" w:rsidRDefault="007273A6" w:rsidP="008626DD">
      <w:r>
        <w:t xml:space="preserve">Alt </w:t>
      </w:r>
      <w:proofErr w:type="spellStart"/>
      <w:r>
        <w:t>infomation</w:t>
      </w:r>
      <w:proofErr w:type="spellEnd"/>
      <w:r>
        <w:t xml:space="preserve"> placeres på den/de lokale servere af kommunens driftsteknikere.</w:t>
      </w:r>
    </w:p>
    <w:p w:rsidR="008626DD" w:rsidRDefault="008626DD" w:rsidP="008626DD"/>
    <w:p w:rsidR="007273A6" w:rsidRDefault="007273A6" w:rsidP="007273A6">
      <w:pPr>
        <w:pStyle w:val="Overskrift3"/>
      </w:pPr>
      <w:r>
        <w:t>Placering</w:t>
      </w:r>
    </w:p>
    <w:p w:rsidR="008626DD" w:rsidRPr="008626DD" w:rsidRDefault="000B260C" w:rsidP="008626DD">
      <w:pPr>
        <w:rPr>
          <w:color w:val="FF0000"/>
        </w:rPr>
      </w:pPr>
      <w:proofErr w:type="spellStart"/>
      <w:r>
        <w:t>UUID</w:t>
      </w:r>
      <w:r w:rsidR="00DF7B18">
        <w:t>’er</w:t>
      </w:r>
      <w:proofErr w:type="spellEnd"/>
      <w:r>
        <w:t xml:space="preserve">, </w:t>
      </w:r>
      <w:proofErr w:type="gramStart"/>
      <w:r>
        <w:t>SFTP brugernavn</w:t>
      </w:r>
      <w:proofErr w:type="gramEnd"/>
      <w:r>
        <w:t xml:space="preserve">, passwords til FOCES og </w:t>
      </w:r>
      <w:r w:rsidR="008626DD">
        <w:t>RSA nøglesæt</w:t>
      </w:r>
      <w:r>
        <w:t xml:space="preserve">, samt </w:t>
      </w:r>
      <w:r w:rsidR="008626DD">
        <w:t>FOCES og RSA</w:t>
      </w:r>
      <w:r>
        <w:t xml:space="preserve"> nøgler </w:t>
      </w:r>
      <w:r w:rsidR="008626DD">
        <w:t xml:space="preserve">lægges på den lokale server i </w:t>
      </w:r>
      <w:r w:rsidR="00EE4389" w:rsidRPr="00EE4389">
        <w:t>”</w:t>
      </w:r>
      <w:r w:rsidR="008626DD" w:rsidRPr="00EE4389">
        <w:t>/</w:t>
      </w:r>
      <w:proofErr w:type="spellStart"/>
      <w:r w:rsidR="00EE4389" w:rsidRPr="00EE4389">
        <w:t>opt</w:t>
      </w:r>
      <w:proofErr w:type="spellEnd"/>
      <w:r w:rsidR="00EE4389" w:rsidRPr="00EE4389">
        <w:t>/info</w:t>
      </w:r>
      <w:r w:rsidR="008626DD" w:rsidRPr="00EE4389">
        <w:t>/</w:t>
      </w:r>
      <w:r w:rsidR="00EE4389" w:rsidRPr="00EE4389">
        <w:t>OSM</w:t>
      </w:r>
      <w:bookmarkStart w:id="40" w:name="_GoBack"/>
      <w:bookmarkEnd w:id="40"/>
      <w:r w:rsidR="00EE4389" w:rsidRPr="00EE4389">
        <w:t>O-SP”</w:t>
      </w:r>
      <w:r>
        <w:t>.</w:t>
      </w:r>
    </w:p>
    <w:p w:rsidR="008626DD" w:rsidRDefault="007273A6" w:rsidP="007273A6">
      <w:pPr>
        <w:pStyle w:val="Overskrift3"/>
      </w:pPr>
      <w:r>
        <w:lastRenderedPageBreak/>
        <w:t>Filer og indhold</w:t>
      </w:r>
    </w:p>
    <w:p w:rsidR="00FD0283" w:rsidRDefault="00FD0283" w:rsidP="00FD0283">
      <w:r>
        <w:t>Følgende file</w:t>
      </w:r>
      <w:r w:rsidR="003F4773">
        <w:t xml:space="preserve">r placeres i </w:t>
      </w:r>
      <w:r w:rsidR="00813DAB">
        <w:t>”</w:t>
      </w:r>
      <w:r w:rsidR="00813DAB" w:rsidRPr="00813DAB">
        <w:t xml:space="preserve"> </w:t>
      </w:r>
      <w:r w:rsidR="00813DAB" w:rsidRPr="00EE4389">
        <w:t>/</w:t>
      </w:r>
      <w:proofErr w:type="spellStart"/>
      <w:r w:rsidR="00813DAB" w:rsidRPr="00EE4389">
        <w:t>opt</w:t>
      </w:r>
      <w:proofErr w:type="spellEnd"/>
      <w:r w:rsidR="00813DAB" w:rsidRPr="00EE4389">
        <w:t>/info/OSMO-SP</w:t>
      </w:r>
      <w:r w:rsidR="00813DAB">
        <w:t>”</w:t>
      </w:r>
      <w:r>
        <w:t>:</w:t>
      </w:r>
    </w:p>
    <w:p w:rsidR="009B312F" w:rsidRDefault="009B312F" w:rsidP="00FD0283"/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4673"/>
        <w:gridCol w:w="4899"/>
      </w:tblGrid>
      <w:tr w:rsidR="009B312F" w:rsidTr="009B3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B312F" w:rsidRDefault="009B312F" w:rsidP="00FD0283">
            <w:r>
              <w:t>Filnavn</w:t>
            </w:r>
          </w:p>
        </w:tc>
        <w:tc>
          <w:tcPr>
            <w:tcW w:w="4899" w:type="dxa"/>
          </w:tcPr>
          <w:p w:rsidR="009B312F" w:rsidRDefault="009B312F" w:rsidP="00FD0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Indhold</w:t>
            </w:r>
          </w:p>
        </w:tc>
      </w:tr>
      <w:tr w:rsidR="009B312F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B312F" w:rsidRPr="009B312F" w:rsidRDefault="009B312F" w:rsidP="00FD0283">
            <w:r w:rsidRPr="009B312F">
              <w:t>OS2MO_FOCES.pem</w:t>
            </w:r>
          </w:p>
        </w:tc>
        <w:tc>
          <w:tcPr>
            <w:tcW w:w="4899" w:type="dxa"/>
          </w:tcPr>
          <w:p w:rsidR="009B312F" w:rsidRDefault="009B312F" w:rsidP="00FD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Privat nøgle fra </w:t>
            </w:r>
            <w:proofErr w:type="gramStart"/>
            <w:r>
              <w:t>FOCES certifikat</w:t>
            </w:r>
            <w:proofErr w:type="gramEnd"/>
          </w:p>
        </w:tc>
      </w:tr>
      <w:tr w:rsidR="009B312F" w:rsidTr="009B3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B312F" w:rsidRDefault="009B312F" w:rsidP="009B312F">
            <w:pPr>
              <w:tabs>
                <w:tab w:val="left" w:pos="3207"/>
              </w:tabs>
            </w:pPr>
            <w:r>
              <w:t>OS2MO_FOCES.pfx</w:t>
            </w:r>
          </w:p>
        </w:tc>
        <w:tc>
          <w:tcPr>
            <w:tcW w:w="4899" w:type="dxa"/>
          </w:tcPr>
          <w:p w:rsidR="009B312F" w:rsidRDefault="009B312F" w:rsidP="00FD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FOCES certifikat</w:t>
            </w:r>
            <w:proofErr w:type="gramEnd"/>
          </w:p>
        </w:tc>
      </w:tr>
      <w:tr w:rsidR="009B312F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B312F" w:rsidRDefault="009B312F" w:rsidP="009B312F">
            <w:pPr>
              <w:tabs>
                <w:tab w:val="left" w:pos="3207"/>
              </w:tabs>
            </w:pPr>
            <w:r w:rsidRPr="008626DD">
              <w:t>os2mo_sftp_openssh_key</w:t>
            </w:r>
          </w:p>
        </w:tc>
        <w:tc>
          <w:tcPr>
            <w:tcW w:w="4899" w:type="dxa"/>
          </w:tcPr>
          <w:p w:rsidR="009B312F" w:rsidRDefault="009B312F" w:rsidP="00FD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RSA Nøgle, Privat</w:t>
            </w:r>
          </w:p>
        </w:tc>
      </w:tr>
      <w:tr w:rsidR="009B312F" w:rsidTr="009B3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B312F" w:rsidRDefault="009B312F" w:rsidP="009B312F">
            <w:pPr>
              <w:tabs>
                <w:tab w:val="left" w:pos="3207"/>
              </w:tabs>
            </w:pPr>
            <w:r w:rsidRPr="008626DD">
              <w:t>os2mo_sftp_openssh_key</w:t>
            </w:r>
            <w:r>
              <w:t>.pub</w:t>
            </w:r>
          </w:p>
        </w:tc>
        <w:tc>
          <w:tcPr>
            <w:tcW w:w="4899" w:type="dxa"/>
          </w:tcPr>
          <w:p w:rsidR="009B312F" w:rsidRDefault="009B312F" w:rsidP="00FD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RSA </w:t>
            </w:r>
            <w:proofErr w:type="spellStart"/>
            <w:r>
              <w:t>Nølge</w:t>
            </w:r>
            <w:proofErr w:type="spellEnd"/>
            <w:r>
              <w:t>, Offentlig</w:t>
            </w:r>
          </w:p>
        </w:tc>
      </w:tr>
      <w:tr w:rsidR="009B312F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B312F" w:rsidRDefault="00491EDF" w:rsidP="00FD0283">
            <w:r>
              <w:t>I</w:t>
            </w:r>
            <w:r w:rsidR="009B312F">
              <w:t>nfo</w:t>
            </w:r>
            <w:r>
              <w:t>-sp-cpr</w:t>
            </w:r>
            <w:r w:rsidR="009B312F">
              <w:t>.txt</w:t>
            </w:r>
          </w:p>
        </w:tc>
        <w:tc>
          <w:tcPr>
            <w:tcW w:w="4899" w:type="dxa"/>
          </w:tcPr>
          <w:p w:rsidR="009B312F" w:rsidRDefault="009B312F" w:rsidP="00FD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UUID’er</w:t>
            </w:r>
            <w:proofErr w:type="spellEnd"/>
            <w:r>
              <w:t>, passwords og brugernavne. Se krav til formatering forneden.</w:t>
            </w:r>
          </w:p>
        </w:tc>
      </w:tr>
    </w:tbl>
    <w:p w:rsidR="009B312F" w:rsidRPr="00FD0283" w:rsidRDefault="009B312F" w:rsidP="00FD0283"/>
    <w:p w:rsidR="007273A6" w:rsidRPr="009B312F" w:rsidRDefault="007273A6" w:rsidP="008626DD"/>
    <w:p w:rsidR="007273A6" w:rsidRPr="007273A6" w:rsidRDefault="007273A6" w:rsidP="008626DD">
      <w:r w:rsidRPr="007273A6">
        <w:t xml:space="preserve">Filen </w:t>
      </w:r>
      <w:r w:rsidR="00874567">
        <w:t>”</w:t>
      </w:r>
      <w:r w:rsidRPr="007273A6">
        <w:t>info.txt</w:t>
      </w:r>
      <w:r w:rsidR="00874567">
        <w:t>”</w:t>
      </w:r>
      <w:r w:rsidRPr="007273A6">
        <w:t xml:space="preserve"> skal formateres således:</w:t>
      </w:r>
    </w:p>
    <w:p w:rsidR="001433B0" w:rsidRPr="009B312F" w:rsidRDefault="001433B0" w:rsidP="001433B0">
      <w:pPr>
        <w:pStyle w:val="Code"/>
        <w:rPr>
          <w:lang w:val="da-DK"/>
        </w:rPr>
      </w:pPr>
      <w:r w:rsidRPr="009B312F">
        <w:rPr>
          <w:lang w:val="da-DK"/>
        </w:rPr>
        <w:t>UUID</w:t>
      </w:r>
    </w:p>
    <w:p w:rsidR="001433B0" w:rsidRDefault="001433B0" w:rsidP="001433B0">
      <w:pPr>
        <w:pStyle w:val="Code"/>
        <w:rPr>
          <w:lang w:val="da-DK"/>
        </w:rPr>
      </w:pPr>
      <w:r w:rsidRPr="009B312F">
        <w:rPr>
          <w:lang w:val="da-DK"/>
        </w:rPr>
        <w:t>SP_SERVICE_UUID</w:t>
      </w:r>
      <w:r w:rsidR="00E67617">
        <w:rPr>
          <w:lang w:val="da-DK"/>
        </w:rPr>
        <w:t>_CPRSTAMDATA</w:t>
      </w:r>
      <w:r w:rsidRPr="009B312F">
        <w:rPr>
          <w:lang w:val="da-DK"/>
        </w:rPr>
        <w:t xml:space="preserve">: </w:t>
      </w:r>
      <w:proofErr w:type="spellStart"/>
      <w:r w:rsidRPr="009B312F">
        <w:rPr>
          <w:lang w:val="da-DK"/>
        </w:rPr>
        <w:t>aaaaaaaa-bbbb-cccc-dddd-eeeeeeeee</w:t>
      </w:r>
      <w:r w:rsidRPr="00FD0FFB">
        <w:rPr>
          <w:lang w:val="da-DK"/>
        </w:rPr>
        <w:t>eee</w:t>
      </w:r>
      <w:proofErr w:type="spellEnd"/>
    </w:p>
    <w:p w:rsidR="00E67617" w:rsidRPr="00FD0FFB" w:rsidRDefault="00E67617" w:rsidP="001433B0">
      <w:pPr>
        <w:pStyle w:val="Code"/>
        <w:rPr>
          <w:lang w:val="da-DK"/>
        </w:rPr>
      </w:pPr>
      <w:r w:rsidRPr="009B312F">
        <w:rPr>
          <w:lang w:val="da-DK"/>
        </w:rPr>
        <w:t>SP_SERVICE_UUID</w:t>
      </w:r>
      <w:r>
        <w:rPr>
          <w:lang w:val="da-DK"/>
        </w:rPr>
        <w:t>_CPRABONNEM</w:t>
      </w:r>
      <w:r w:rsidR="005C7716">
        <w:rPr>
          <w:lang w:val="da-DK"/>
        </w:rPr>
        <w:t>EN</w:t>
      </w:r>
      <w:r>
        <w:rPr>
          <w:lang w:val="da-DK"/>
        </w:rPr>
        <w:t>T</w:t>
      </w:r>
      <w:r w:rsidRPr="009B312F">
        <w:rPr>
          <w:lang w:val="da-DK"/>
        </w:rPr>
        <w:t xml:space="preserve">: </w:t>
      </w:r>
      <w:proofErr w:type="spellStart"/>
      <w:r w:rsidRPr="009B312F">
        <w:rPr>
          <w:lang w:val="da-DK"/>
        </w:rPr>
        <w:t>aaaaaaaa-bbbb-cccc-dddd-eeeeeeeee</w:t>
      </w:r>
      <w:r w:rsidRPr="00FD0FFB">
        <w:rPr>
          <w:lang w:val="da-DK"/>
        </w:rPr>
        <w:t>eee</w:t>
      </w:r>
      <w:proofErr w:type="spellEnd"/>
    </w:p>
    <w:p w:rsidR="001433B0" w:rsidRPr="001433B0" w:rsidRDefault="001433B0" w:rsidP="001433B0">
      <w:pPr>
        <w:pStyle w:val="Code"/>
      </w:pPr>
      <w:r w:rsidRPr="001433B0">
        <w:t xml:space="preserve">SP_SERVICE_AGREEMENT_UUID: </w:t>
      </w:r>
      <w:proofErr w:type="spellStart"/>
      <w:r w:rsidR="00FD0283">
        <w:t>aaaaaaaa-bbbb-cccc-dddd-eeeeeeeeeeee</w:t>
      </w:r>
      <w:proofErr w:type="spellEnd"/>
    </w:p>
    <w:p w:rsidR="001433B0" w:rsidRPr="001433B0" w:rsidRDefault="001433B0" w:rsidP="001433B0">
      <w:pPr>
        <w:pStyle w:val="Code"/>
      </w:pPr>
      <w:r w:rsidRPr="001433B0">
        <w:t xml:space="preserve">SP_MUNICIPALITY_UUID: </w:t>
      </w:r>
      <w:proofErr w:type="spellStart"/>
      <w:r w:rsidR="00FD0283">
        <w:t>aaaaaaaa-bbbb-cccc-dddd-eeeeeeeeeeee</w:t>
      </w:r>
      <w:proofErr w:type="spellEnd"/>
    </w:p>
    <w:p w:rsidR="001433B0" w:rsidRPr="001433B0" w:rsidRDefault="001433B0" w:rsidP="001433B0">
      <w:pPr>
        <w:pStyle w:val="Code"/>
      </w:pPr>
      <w:r w:rsidRPr="001433B0">
        <w:t xml:space="preserve">SP_SYSTEM_UUID: </w:t>
      </w:r>
      <w:proofErr w:type="spellStart"/>
      <w:r w:rsidR="00FD0283">
        <w:t>aaaaaaaa-bbbb-cccc-dddd-eeeeeeeeeeee</w:t>
      </w:r>
      <w:proofErr w:type="spellEnd"/>
    </w:p>
    <w:p w:rsidR="001433B0" w:rsidRPr="001433B0" w:rsidRDefault="001433B0" w:rsidP="001433B0">
      <w:pPr>
        <w:pStyle w:val="Code"/>
      </w:pPr>
    </w:p>
    <w:p w:rsidR="001433B0" w:rsidRPr="001433B0" w:rsidRDefault="001433B0" w:rsidP="001433B0">
      <w:pPr>
        <w:pStyle w:val="Code"/>
      </w:pPr>
      <w:r w:rsidRPr="001433B0">
        <w:t>PASSWORDS</w:t>
      </w:r>
    </w:p>
    <w:p w:rsidR="001433B0" w:rsidRPr="00FD0FFB" w:rsidRDefault="001433B0" w:rsidP="001433B0">
      <w:pPr>
        <w:pStyle w:val="Code"/>
      </w:pPr>
      <w:r w:rsidRPr="00FD0FFB">
        <w:t>FOCES: Password123</w:t>
      </w:r>
    </w:p>
    <w:p w:rsidR="001433B0" w:rsidRPr="00FD0FFB" w:rsidRDefault="001433B0" w:rsidP="001433B0">
      <w:pPr>
        <w:pStyle w:val="Code"/>
      </w:pPr>
      <w:r w:rsidRPr="00FD0FFB">
        <w:t xml:space="preserve">RSA </w:t>
      </w:r>
      <w:proofErr w:type="gramStart"/>
      <w:r w:rsidRPr="00FD0FFB">
        <w:t>nøgle:Password</w:t>
      </w:r>
      <w:proofErr w:type="gramEnd"/>
      <w:r w:rsidRPr="00FD0FFB">
        <w:t>123</w:t>
      </w:r>
    </w:p>
    <w:p w:rsidR="001433B0" w:rsidRPr="00FD0FFB" w:rsidRDefault="001433B0" w:rsidP="001433B0">
      <w:pPr>
        <w:pStyle w:val="Code"/>
      </w:pPr>
    </w:p>
    <w:p w:rsidR="001433B0" w:rsidRPr="00E67617" w:rsidRDefault="001433B0" w:rsidP="001433B0">
      <w:pPr>
        <w:pStyle w:val="Code"/>
      </w:pPr>
      <w:r w:rsidRPr="00E67617">
        <w:t>SFTP</w:t>
      </w:r>
    </w:p>
    <w:p w:rsidR="007273A6" w:rsidRPr="007273A6" w:rsidRDefault="001433B0" w:rsidP="001433B0">
      <w:pPr>
        <w:pStyle w:val="Code"/>
        <w:rPr>
          <w:lang w:val="da-DK"/>
        </w:rPr>
      </w:pPr>
      <w:r w:rsidRPr="001433B0">
        <w:rPr>
          <w:lang w:val="da-DK"/>
        </w:rPr>
        <w:t>Brugernavn: os2mo</w:t>
      </w:r>
    </w:p>
    <w:sectPr w:rsidR="007273A6" w:rsidRPr="007273A6" w:rsidSect="00131A50">
      <w:headerReference w:type="default" r:id="rId29"/>
      <w:footerReference w:type="default" r:id="rId30"/>
      <w:pgSz w:w="11906" w:h="16838" w:code="9"/>
      <w:pgMar w:top="1134" w:right="1077" w:bottom="1418" w:left="1247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069" w:rsidRDefault="006B3069" w:rsidP="00291C7F">
      <w:pPr>
        <w:spacing w:line="240" w:lineRule="auto"/>
      </w:pPr>
      <w:r>
        <w:separator/>
      </w:r>
    </w:p>
    <w:p w:rsidR="006B3069" w:rsidRDefault="006B3069"/>
  </w:endnote>
  <w:endnote w:type="continuationSeparator" w:id="0">
    <w:p w:rsidR="006B3069" w:rsidRDefault="006B3069" w:rsidP="00291C7F">
      <w:pPr>
        <w:spacing w:line="240" w:lineRule="auto"/>
      </w:pPr>
      <w:r>
        <w:continuationSeparator/>
      </w:r>
    </w:p>
    <w:p w:rsidR="006B3069" w:rsidRDefault="006B30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34B" w:rsidRDefault="00B4534B" w:rsidP="00A5742C">
    <w:pPr>
      <w:pStyle w:val="Sidefod"/>
    </w:pPr>
    <w:r>
      <w:tab/>
    </w:r>
    <w:r>
      <w:tab/>
    </w:r>
    <w:sdt>
      <w:sdtPr>
        <w:id w:val="196260951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F4773">
          <w:rPr>
            <w:noProof/>
          </w:rPr>
          <w:t>17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069" w:rsidRDefault="006B3069" w:rsidP="00291C7F">
      <w:pPr>
        <w:spacing w:line="240" w:lineRule="auto"/>
      </w:pPr>
      <w:r>
        <w:separator/>
      </w:r>
    </w:p>
    <w:p w:rsidR="006B3069" w:rsidRDefault="006B3069"/>
  </w:footnote>
  <w:footnote w:type="continuationSeparator" w:id="0">
    <w:p w:rsidR="006B3069" w:rsidRDefault="006B3069" w:rsidP="00291C7F">
      <w:pPr>
        <w:spacing w:line="240" w:lineRule="auto"/>
      </w:pPr>
      <w:r>
        <w:continuationSeparator/>
      </w:r>
    </w:p>
    <w:p w:rsidR="006B3069" w:rsidRDefault="006B30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34B" w:rsidRDefault="00B4534B">
    <w:pPr>
      <w:pStyle w:val="Sidehoved"/>
    </w:pPr>
    <w:r>
      <w:tab/>
    </w:r>
    <w:r>
      <w:rPr>
        <w:noProof/>
        <w:lang w:eastAsia="da-DK"/>
      </w:rPr>
      <w:drawing>
        <wp:inline distT="0" distB="0" distL="0" distR="0" wp14:anchorId="60BC4478" wp14:editId="319B9CB1">
          <wp:extent cx="501498" cy="298970"/>
          <wp:effectExtent l="0" t="0" r="0" b="6350"/>
          <wp:docPr id="13" name="Billed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2360" cy="305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70E3E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7CF1793"/>
    <w:multiLevelType w:val="hybridMultilevel"/>
    <w:tmpl w:val="5652FF0C"/>
    <w:lvl w:ilvl="0" w:tplc="8728AB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77E"/>
    <w:rsid w:val="00004AA3"/>
    <w:rsid w:val="00013EA4"/>
    <w:rsid w:val="00014751"/>
    <w:rsid w:val="00014A0A"/>
    <w:rsid w:val="00023F51"/>
    <w:rsid w:val="00027C81"/>
    <w:rsid w:val="00033891"/>
    <w:rsid w:val="00035465"/>
    <w:rsid w:val="0004385B"/>
    <w:rsid w:val="0004516D"/>
    <w:rsid w:val="00053DF0"/>
    <w:rsid w:val="00056E86"/>
    <w:rsid w:val="00083C31"/>
    <w:rsid w:val="00084FB3"/>
    <w:rsid w:val="000900FD"/>
    <w:rsid w:val="0009040D"/>
    <w:rsid w:val="00094B58"/>
    <w:rsid w:val="00097FC7"/>
    <w:rsid w:val="000A06BE"/>
    <w:rsid w:val="000A0A49"/>
    <w:rsid w:val="000A3E38"/>
    <w:rsid w:val="000A70B5"/>
    <w:rsid w:val="000B260C"/>
    <w:rsid w:val="000C5286"/>
    <w:rsid w:val="000C565C"/>
    <w:rsid w:val="000C5D00"/>
    <w:rsid w:val="000D0A4A"/>
    <w:rsid w:val="000D115A"/>
    <w:rsid w:val="000F1D4D"/>
    <w:rsid w:val="001010DC"/>
    <w:rsid w:val="001018AE"/>
    <w:rsid w:val="001025F1"/>
    <w:rsid w:val="00106929"/>
    <w:rsid w:val="00111B40"/>
    <w:rsid w:val="00122947"/>
    <w:rsid w:val="00127F2E"/>
    <w:rsid w:val="00130DA6"/>
    <w:rsid w:val="00131A50"/>
    <w:rsid w:val="00132880"/>
    <w:rsid w:val="001433B0"/>
    <w:rsid w:val="001442BA"/>
    <w:rsid w:val="001467C7"/>
    <w:rsid w:val="00162522"/>
    <w:rsid w:val="00163EDE"/>
    <w:rsid w:val="00180C8B"/>
    <w:rsid w:val="00182A92"/>
    <w:rsid w:val="001940DA"/>
    <w:rsid w:val="001952BE"/>
    <w:rsid w:val="00197BA9"/>
    <w:rsid w:val="001A2DCF"/>
    <w:rsid w:val="001A5E82"/>
    <w:rsid w:val="001B5D7E"/>
    <w:rsid w:val="001C1494"/>
    <w:rsid w:val="001C5C28"/>
    <w:rsid w:val="001C5FD3"/>
    <w:rsid w:val="001C752F"/>
    <w:rsid w:val="001E76A6"/>
    <w:rsid w:val="001F1102"/>
    <w:rsid w:val="001F2CC6"/>
    <w:rsid w:val="001F2F99"/>
    <w:rsid w:val="002038F3"/>
    <w:rsid w:val="00210D03"/>
    <w:rsid w:val="00213029"/>
    <w:rsid w:val="00216319"/>
    <w:rsid w:val="00216866"/>
    <w:rsid w:val="0023418B"/>
    <w:rsid w:val="00242B2A"/>
    <w:rsid w:val="002446B8"/>
    <w:rsid w:val="00247E20"/>
    <w:rsid w:val="00250E2D"/>
    <w:rsid w:val="0025606C"/>
    <w:rsid w:val="002672B5"/>
    <w:rsid w:val="00276160"/>
    <w:rsid w:val="00277AD2"/>
    <w:rsid w:val="00286C88"/>
    <w:rsid w:val="00287F78"/>
    <w:rsid w:val="00291C7F"/>
    <w:rsid w:val="00293628"/>
    <w:rsid w:val="002A1925"/>
    <w:rsid w:val="002B099A"/>
    <w:rsid w:val="002B5410"/>
    <w:rsid w:val="002B556A"/>
    <w:rsid w:val="002C14DA"/>
    <w:rsid w:val="002D4AEF"/>
    <w:rsid w:val="002E7E56"/>
    <w:rsid w:val="002F0CC8"/>
    <w:rsid w:val="00300B16"/>
    <w:rsid w:val="00310F3F"/>
    <w:rsid w:val="00311416"/>
    <w:rsid w:val="00314A75"/>
    <w:rsid w:val="003224BD"/>
    <w:rsid w:val="00332004"/>
    <w:rsid w:val="00332D06"/>
    <w:rsid w:val="00342ADF"/>
    <w:rsid w:val="0035022B"/>
    <w:rsid w:val="00357F5B"/>
    <w:rsid w:val="00375AA8"/>
    <w:rsid w:val="00376995"/>
    <w:rsid w:val="003814F7"/>
    <w:rsid w:val="00383D23"/>
    <w:rsid w:val="00384425"/>
    <w:rsid w:val="00397E5F"/>
    <w:rsid w:val="003A4CA7"/>
    <w:rsid w:val="003B0EDE"/>
    <w:rsid w:val="003B48C5"/>
    <w:rsid w:val="003C05B9"/>
    <w:rsid w:val="003C17C4"/>
    <w:rsid w:val="003C7D0F"/>
    <w:rsid w:val="003D09DF"/>
    <w:rsid w:val="003D105A"/>
    <w:rsid w:val="003D3E52"/>
    <w:rsid w:val="003D4854"/>
    <w:rsid w:val="003E0167"/>
    <w:rsid w:val="003F19EB"/>
    <w:rsid w:val="003F4773"/>
    <w:rsid w:val="003F5357"/>
    <w:rsid w:val="003F537D"/>
    <w:rsid w:val="003F715A"/>
    <w:rsid w:val="0040143E"/>
    <w:rsid w:val="004022F2"/>
    <w:rsid w:val="00411EF9"/>
    <w:rsid w:val="0041231D"/>
    <w:rsid w:val="004127DF"/>
    <w:rsid w:val="0041584B"/>
    <w:rsid w:val="004339CD"/>
    <w:rsid w:val="00443032"/>
    <w:rsid w:val="00447B60"/>
    <w:rsid w:val="00451C3C"/>
    <w:rsid w:val="00453D00"/>
    <w:rsid w:val="004553AC"/>
    <w:rsid w:val="004604BD"/>
    <w:rsid w:val="004751F2"/>
    <w:rsid w:val="0047573F"/>
    <w:rsid w:val="00476471"/>
    <w:rsid w:val="00476531"/>
    <w:rsid w:val="004800F3"/>
    <w:rsid w:val="004823D3"/>
    <w:rsid w:val="004827CC"/>
    <w:rsid w:val="00487831"/>
    <w:rsid w:val="00491EDF"/>
    <w:rsid w:val="00493069"/>
    <w:rsid w:val="00493743"/>
    <w:rsid w:val="00495ED9"/>
    <w:rsid w:val="00496DDF"/>
    <w:rsid w:val="004A5B98"/>
    <w:rsid w:val="004A6D41"/>
    <w:rsid w:val="004C2138"/>
    <w:rsid w:val="004D48EE"/>
    <w:rsid w:val="004E2842"/>
    <w:rsid w:val="004E5DBD"/>
    <w:rsid w:val="004E5DE9"/>
    <w:rsid w:val="004F092D"/>
    <w:rsid w:val="004F78F4"/>
    <w:rsid w:val="005014E0"/>
    <w:rsid w:val="0051714E"/>
    <w:rsid w:val="00522FFD"/>
    <w:rsid w:val="005236BD"/>
    <w:rsid w:val="00525731"/>
    <w:rsid w:val="00531AEA"/>
    <w:rsid w:val="00543750"/>
    <w:rsid w:val="005501AF"/>
    <w:rsid w:val="005624D9"/>
    <w:rsid w:val="00566D20"/>
    <w:rsid w:val="00570AAB"/>
    <w:rsid w:val="005718E9"/>
    <w:rsid w:val="00572823"/>
    <w:rsid w:val="0057641D"/>
    <w:rsid w:val="00580653"/>
    <w:rsid w:val="0058356B"/>
    <w:rsid w:val="00585023"/>
    <w:rsid w:val="00592941"/>
    <w:rsid w:val="00593890"/>
    <w:rsid w:val="005938D9"/>
    <w:rsid w:val="005A3369"/>
    <w:rsid w:val="005A4D25"/>
    <w:rsid w:val="005C732F"/>
    <w:rsid w:val="005C7716"/>
    <w:rsid w:val="005D4994"/>
    <w:rsid w:val="005D7E74"/>
    <w:rsid w:val="005E5FE6"/>
    <w:rsid w:val="005F65B8"/>
    <w:rsid w:val="00602E62"/>
    <w:rsid w:val="00606203"/>
    <w:rsid w:val="006140E0"/>
    <w:rsid w:val="00616ABE"/>
    <w:rsid w:val="006322BD"/>
    <w:rsid w:val="00645BFA"/>
    <w:rsid w:val="006561A5"/>
    <w:rsid w:val="00656D73"/>
    <w:rsid w:val="00660155"/>
    <w:rsid w:val="00664151"/>
    <w:rsid w:val="00666516"/>
    <w:rsid w:val="00671C4D"/>
    <w:rsid w:val="00673934"/>
    <w:rsid w:val="00690D94"/>
    <w:rsid w:val="00693091"/>
    <w:rsid w:val="006A2A80"/>
    <w:rsid w:val="006A409C"/>
    <w:rsid w:val="006A5A77"/>
    <w:rsid w:val="006A64DE"/>
    <w:rsid w:val="006B277A"/>
    <w:rsid w:val="006B3069"/>
    <w:rsid w:val="006B402E"/>
    <w:rsid w:val="006B6486"/>
    <w:rsid w:val="006B688F"/>
    <w:rsid w:val="006B777E"/>
    <w:rsid w:val="006C2796"/>
    <w:rsid w:val="006C419A"/>
    <w:rsid w:val="006D4B69"/>
    <w:rsid w:val="006E0998"/>
    <w:rsid w:val="006E2D6A"/>
    <w:rsid w:val="006E6646"/>
    <w:rsid w:val="006F37C6"/>
    <w:rsid w:val="006F45F9"/>
    <w:rsid w:val="006F4A72"/>
    <w:rsid w:val="00703EB1"/>
    <w:rsid w:val="007273A6"/>
    <w:rsid w:val="00730291"/>
    <w:rsid w:val="00730F03"/>
    <w:rsid w:val="00742180"/>
    <w:rsid w:val="00750A92"/>
    <w:rsid w:val="007719ED"/>
    <w:rsid w:val="0078196C"/>
    <w:rsid w:val="00782332"/>
    <w:rsid w:val="007831CC"/>
    <w:rsid w:val="00785D0E"/>
    <w:rsid w:val="00792C3E"/>
    <w:rsid w:val="00792D2E"/>
    <w:rsid w:val="0079604F"/>
    <w:rsid w:val="00796525"/>
    <w:rsid w:val="007A2DBD"/>
    <w:rsid w:val="007B0CF0"/>
    <w:rsid w:val="007B0F2E"/>
    <w:rsid w:val="007B7745"/>
    <w:rsid w:val="007C52A5"/>
    <w:rsid w:val="007C5B2F"/>
    <w:rsid w:val="007D32F9"/>
    <w:rsid w:val="007D3337"/>
    <w:rsid w:val="007D6808"/>
    <w:rsid w:val="007D707C"/>
    <w:rsid w:val="007E1890"/>
    <w:rsid w:val="007E754C"/>
    <w:rsid w:val="007E7651"/>
    <w:rsid w:val="007F0ABD"/>
    <w:rsid w:val="007F1419"/>
    <w:rsid w:val="00813DAB"/>
    <w:rsid w:val="00815109"/>
    <w:rsid w:val="00823698"/>
    <w:rsid w:val="00825B60"/>
    <w:rsid w:val="00832B91"/>
    <w:rsid w:val="00832C57"/>
    <w:rsid w:val="008330EB"/>
    <w:rsid w:val="008427D7"/>
    <w:rsid w:val="008455D8"/>
    <w:rsid w:val="00845A45"/>
    <w:rsid w:val="008469B4"/>
    <w:rsid w:val="008509C5"/>
    <w:rsid w:val="00854CC5"/>
    <w:rsid w:val="008626DD"/>
    <w:rsid w:val="00873729"/>
    <w:rsid w:val="00874567"/>
    <w:rsid w:val="00877DA0"/>
    <w:rsid w:val="00884211"/>
    <w:rsid w:val="008874A9"/>
    <w:rsid w:val="00893AED"/>
    <w:rsid w:val="00893D9C"/>
    <w:rsid w:val="008A5088"/>
    <w:rsid w:val="008B07F5"/>
    <w:rsid w:val="008B172A"/>
    <w:rsid w:val="008B2178"/>
    <w:rsid w:val="008B2870"/>
    <w:rsid w:val="008B5492"/>
    <w:rsid w:val="008B5CF0"/>
    <w:rsid w:val="008C4161"/>
    <w:rsid w:val="008C633B"/>
    <w:rsid w:val="008E331C"/>
    <w:rsid w:val="008E3752"/>
    <w:rsid w:val="008E5BDF"/>
    <w:rsid w:val="008F3609"/>
    <w:rsid w:val="00903D1F"/>
    <w:rsid w:val="009102CF"/>
    <w:rsid w:val="00911B8E"/>
    <w:rsid w:val="0091653A"/>
    <w:rsid w:val="0093285E"/>
    <w:rsid w:val="00935F0A"/>
    <w:rsid w:val="00956A0F"/>
    <w:rsid w:val="00957C13"/>
    <w:rsid w:val="00970035"/>
    <w:rsid w:val="00971D62"/>
    <w:rsid w:val="00973F42"/>
    <w:rsid w:val="00976050"/>
    <w:rsid w:val="009846F6"/>
    <w:rsid w:val="009966DB"/>
    <w:rsid w:val="009A02C9"/>
    <w:rsid w:val="009A39C8"/>
    <w:rsid w:val="009B0B7F"/>
    <w:rsid w:val="009B312F"/>
    <w:rsid w:val="009E585E"/>
    <w:rsid w:val="009E7976"/>
    <w:rsid w:val="009F27DE"/>
    <w:rsid w:val="009F30A9"/>
    <w:rsid w:val="009F5A7B"/>
    <w:rsid w:val="00A03D05"/>
    <w:rsid w:val="00A067A9"/>
    <w:rsid w:val="00A144BD"/>
    <w:rsid w:val="00A33726"/>
    <w:rsid w:val="00A34A66"/>
    <w:rsid w:val="00A36F29"/>
    <w:rsid w:val="00A37149"/>
    <w:rsid w:val="00A45D21"/>
    <w:rsid w:val="00A51B11"/>
    <w:rsid w:val="00A5742C"/>
    <w:rsid w:val="00A60C9D"/>
    <w:rsid w:val="00A64FD2"/>
    <w:rsid w:val="00A70A3D"/>
    <w:rsid w:val="00A7317F"/>
    <w:rsid w:val="00A7343B"/>
    <w:rsid w:val="00A875EF"/>
    <w:rsid w:val="00A90874"/>
    <w:rsid w:val="00AB09BE"/>
    <w:rsid w:val="00AB0A0E"/>
    <w:rsid w:val="00AB6EFD"/>
    <w:rsid w:val="00AE6829"/>
    <w:rsid w:val="00AF1959"/>
    <w:rsid w:val="00AF5083"/>
    <w:rsid w:val="00AF7275"/>
    <w:rsid w:val="00AF759D"/>
    <w:rsid w:val="00B01441"/>
    <w:rsid w:val="00B02415"/>
    <w:rsid w:val="00B10D18"/>
    <w:rsid w:val="00B12BF4"/>
    <w:rsid w:val="00B31A7D"/>
    <w:rsid w:val="00B41D79"/>
    <w:rsid w:val="00B4534B"/>
    <w:rsid w:val="00B46199"/>
    <w:rsid w:val="00B56394"/>
    <w:rsid w:val="00B67090"/>
    <w:rsid w:val="00B74A35"/>
    <w:rsid w:val="00B910BE"/>
    <w:rsid w:val="00B939A6"/>
    <w:rsid w:val="00BA1018"/>
    <w:rsid w:val="00BA155F"/>
    <w:rsid w:val="00BA276B"/>
    <w:rsid w:val="00BA2982"/>
    <w:rsid w:val="00BB3523"/>
    <w:rsid w:val="00BC43BE"/>
    <w:rsid w:val="00BC7669"/>
    <w:rsid w:val="00BD5E81"/>
    <w:rsid w:val="00BE142E"/>
    <w:rsid w:val="00BF2644"/>
    <w:rsid w:val="00BF755E"/>
    <w:rsid w:val="00C13825"/>
    <w:rsid w:val="00C144E2"/>
    <w:rsid w:val="00C1782E"/>
    <w:rsid w:val="00C211A8"/>
    <w:rsid w:val="00C42FEA"/>
    <w:rsid w:val="00C4515C"/>
    <w:rsid w:val="00C47E37"/>
    <w:rsid w:val="00C546F2"/>
    <w:rsid w:val="00C56B6D"/>
    <w:rsid w:val="00C57E91"/>
    <w:rsid w:val="00C60188"/>
    <w:rsid w:val="00C60C7A"/>
    <w:rsid w:val="00C61D9A"/>
    <w:rsid w:val="00C7330F"/>
    <w:rsid w:val="00C73429"/>
    <w:rsid w:val="00C75A4D"/>
    <w:rsid w:val="00C8131A"/>
    <w:rsid w:val="00C822A0"/>
    <w:rsid w:val="00C84BA1"/>
    <w:rsid w:val="00C85204"/>
    <w:rsid w:val="00C8639D"/>
    <w:rsid w:val="00C906E0"/>
    <w:rsid w:val="00C960A4"/>
    <w:rsid w:val="00CA0CA3"/>
    <w:rsid w:val="00CA1705"/>
    <w:rsid w:val="00CA23B0"/>
    <w:rsid w:val="00CB12C9"/>
    <w:rsid w:val="00CD4A42"/>
    <w:rsid w:val="00CE4C0D"/>
    <w:rsid w:val="00CF5F41"/>
    <w:rsid w:val="00D01345"/>
    <w:rsid w:val="00D05E1B"/>
    <w:rsid w:val="00D16CEF"/>
    <w:rsid w:val="00D20371"/>
    <w:rsid w:val="00D2165B"/>
    <w:rsid w:val="00D225AC"/>
    <w:rsid w:val="00D23A1D"/>
    <w:rsid w:val="00D243C8"/>
    <w:rsid w:val="00D27BCD"/>
    <w:rsid w:val="00D3765A"/>
    <w:rsid w:val="00D40F2E"/>
    <w:rsid w:val="00D43C5C"/>
    <w:rsid w:val="00D464F6"/>
    <w:rsid w:val="00D54556"/>
    <w:rsid w:val="00D57199"/>
    <w:rsid w:val="00D61AFD"/>
    <w:rsid w:val="00D67655"/>
    <w:rsid w:val="00D86914"/>
    <w:rsid w:val="00D9727D"/>
    <w:rsid w:val="00DA0035"/>
    <w:rsid w:val="00DA2F4E"/>
    <w:rsid w:val="00DA40CD"/>
    <w:rsid w:val="00DB5158"/>
    <w:rsid w:val="00DB5F04"/>
    <w:rsid w:val="00DC4D03"/>
    <w:rsid w:val="00DD2A1F"/>
    <w:rsid w:val="00DD5282"/>
    <w:rsid w:val="00DF267A"/>
    <w:rsid w:val="00DF4BD1"/>
    <w:rsid w:val="00DF7B18"/>
    <w:rsid w:val="00E04911"/>
    <w:rsid w:val="00E05621"/>
    <w:rsid w:val="00E12BFC"/>
    <w:rsid w:val="00E145BB"/>
    <w:rsid w:val="00E14827"/>
    <w:rsid w:val="00E217A4"/>
    <w:rsid w:val="00E230EC"/>
    <w:rsid w:val="00E244B6"/>
    <w:rsid w:val="00E2758E"/>
    <w:rsid w:val="00E343EE"/>
    <w:rsid w:val="00E52AC9"/>
    <w:rsid w:val="00E52DE3"/>
    <w:rsid w:val="00E55974"/>
    <w:rsid w:val="00E629F0"/>
    <w:rsid w:val="00E63439"/>
    <w:rsid w:val="00E67617"/>
    <w:rsid w:val="00E72713"/>
    <w:rsid w:val="00E74238"/>
    <w:rsid w:val="00E763F3"/>
    <w:rsid w:val="00E769ED"/>
    <w:rsid w:val="00E77288"/>
    <w:rsid w:val="00E77668"/>
    <w:rsid w:val="00E819F5"/>
    <w:rsid w:val="00E81F7B"/>
    <w:rsid w:val="00E9010C"/>
    <w:rsid w:val="00E90F57"/>
    <w:rsid w:val="00E93AEB"/>
    <w:rsid w:val="00E964EC"/>
    <w:rsid w:val="00E96AFA"/>
    <w:rsid w:val="00E974EF"/>
    <w:rsid w:val="00EA25C3"/>
    <w:rsid w:val="00EB4CD5"/>
    <w:rsid w:val="00EC73BC"/>
    <w:rsid w:val="00EC7E98"/>
    <w:rsid w:val="00EE4389"/>
    <w:rsid w:val="00EE4FBC"/>
    <w:rsid w:val="00EF25AD"/>
    <w:rsid w:val="00EF2EE1"/>
    <w:rsid w:val="00F01536"/>
    <w:rsid w:val="00F0248C"/>
    <w:rsid w:val="00F0569C"/>
    <w:rsid w:val="00F07DBF"/>
    <w:rsid w:val="00F14431"/>
    <w:rsid w:val="00F15084"/>
    <w:rsid w:val="00F21587"/>
    <w:rsid w:val="00F2712A"/>
    <w:rsid w:val="00F33D96"/>
    <w:rsid w:val="00F41028"/>
    <w:rsid w:val="00F4361E"/>
    <w:rsid w:val="00F45E7C"/>
    <w:rsid w:val="00F4771A"/>
    <w:rsid w:val="00F5022A"/>
    <w:rsid w:val="00F6742F"/>
    <w:rsid w:val="00F7381A"/>
    <w:rsid w:val="00F73C94"/>
    <w:rsid w:val="00F805E0"/>
    <w:rsid w:val="00F814DE"/>
    <w:rsid w:val="00F818C8"/>
    <w:rsid w:val="00F84332"/>
    <w:rsid w:val="00F84477"/>
    <w:rsid w:val="00F943CC"/>
    <w:rsid w:val="00F95995"/>
    <w:rsid w:val="00F97277"/>
    <w:rsid w:val="00FA08CA"/>
    <w:rsid w:val="00FB0C95"/>
    <w:rsid w:val="00FD0283"/>
    <w:rsid w:val="00FD0FFB"/>
    <w:rsid w:val="00FD3564"/>
    <w:rsid w:val="00FD379F"/>
    <w:rsid w:val="00FD48FE"/>
    <w:rsid w:val="00FF2E92"/>
    <w:rsid w:val="00FF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06DEB"/>
  <w15:chartTrackingRefBased/>
  <w15:docId w15:val="{09F70949-FBFE-4FD9-B9B4-446C7305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5AC"/>
    <w:pPr>
      <w:spacing w:after="0" w:line="240" w:lineRule="atLeast"/>
    </w:pPr>
    <w:rPr>
      <w:rFonts w:ascii="Verdana" w:hAnsi="Verdan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77AD2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bCs/>
      <w:color w:val="4BACC6" w:themeColor="accent5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493069"/>
    <w:pPr>
      <w:keepNext/>
      <w:keepLines/>
      <w:numPr>
        <w:ilvl w:val="1"/>
        <w:numId w:val="1"/>
      </w:numPr>
      <w:spacing w:before="120"/>
      <w:ind w:left="578" w:hanging="578"/>
      <w:outlineLvl w:val="1"/>
    </w:pPr>
    <w:rPr>
      <w:rFonts w:eastAsiaTheme="majorEastAsia" w:cstheme="majorBidi"/>
      <w:b/>
      <w:bCs/>
      <w:color w:val="4BACC6" w:themeColor="accent5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AD2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color w:val="4BACC6" w:themeColor="accent5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6B277A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6B277A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i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unhideWhenUsed/>
    <w:rsid w:val="006B277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rsid w:val="006B277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rsid w:val="006B277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rsid w:val="006B277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F4BD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F4BD1"/>
    <w:rPr>
      <w:rFonts w:ascii="Tahoma" w:hAnsi="Tahoma" w:cs="Tahoma"/>
      <w:color w:val="003F75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291C7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91C7F"/>
    <w:rPr>
      <w:rFonts w:ascii="Georgia" w:hAnsi="Georgia"/>
      <w:sz w:val="20"/>
    </w:rPr>
  </w:style>
  <w:style w:type="paragraph" w:styleId="Sidefod">
    <w:name w:val="footer"/>
    <w:basedOn w:val="Normal"/>
    <w:link w:val="SidefodTegn"/>
    <w:uiPriority w:val="99"/>
    <w:unhideWhenUsed/>
    <w:rsid w:val="00291C7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91C7F"/>
    <w:rPr>
      <w:rFonts w:ascii="Georgia" w:hAnsi="Georgia"/>
      <w:sz w:val="20"/>
    </w:rPr>
  </w:style>
  <w:style w:type="table" w:styleId="Tabel-Gitter">
    <w:name w:val="Table Grid"/>
    <w:basedOn w:val="Tabel-Normal"/>
    <w:uiPriority w:val="59"/>
    <w:rsid w:val="00291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9F30A9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77AD2"/>
    <w:rPr>
      <w:rFonts w:ascii="Verdana" w:eastAsiaTheme="majorEastAsia" w:hAnsi="Verdana" w:cstheme="majorBidi"/>
      <w:b/>
      <w:bCs/>
      <w:color w:val="4BACC6" w:themeColor="accent5"/>
      <w:sz w:val="28"/>
      <w:szCs w:val="28"/>
    </w:rPr>
  </w:style>
  <w:style w:type="paragraph" w:customStyle="1" w:styleId="Sender">
    <w:name w:val="Sender"/>
    <w:basedOn w:val="Normal"/>
    <w:link w:val="SenderTegn"/>
    <w:rsid w:val="00FB0C95"/>
    <w:pPr>
      <w:spacing w:line="280" w:lineRule="atLeast"/>
    </w:pPr>
    <w:rPr>
      <w:sz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93069"/>
    <w:rPr>
      <w:rFonts w:ascii="Verdana" w:eastAsiaTheme="majorEastAsia" w:hAnsi="Verdana" w:cstheme="majorBidi"/>
      <w:b/>
      <w:bCs/>
      <w:color w:val="4BACC6" w:themeColor="accent5"/>
      <w:sz w:val="24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73729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73729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73729"/>
    <w:rPr>
      <w:rFonts w:ascii="Georgia" w:hAnsi="Georgia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73729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73729"/>
    <w:rPr>
      <w:rFonts w:ascii="Georgia" w:hAnsi="Georgia"/>
      <w:b/>
      <w:bCs/>
      <w:sz w:val="20"/>
      <w:szCs w:val="20"/>
    </w:rPr>
  </w:style>
  <w:style w:type="paragraph" w:customStyle="1" w:styleId="DocumentDate">
    <w:name w:val="DocumentDate"/>
    <w:basedOn w:val="Sender"/>
    <w:link w:val="DocumentDateChar"/>
    <w:rsid w:val="00F33D96"/>
    <w:rPr>
      <w:i/>
      <w:sz w:val="20"/>
    </w:rPr>
  </w:style>
  <w:style w:type="paragraph" w:customStyle="1" w:styleId="SenderDepartment">
    <w:name w:val="SenderDepartment"/>
    <w:basedOn w:val="Sender"/>
    <w:link w:val="SenderDepartmentTegn"/>
    <w:rsid w:val="0091653A"/>
    <w:rPr>
      <w:b/>
      <w:sz w:val="18"/>
    </w:rPr>
  </w:style>
  <w:style w:type="paragraph" w:customStyle="1" w:styleId="SenderPrefix">
    <w:name w:val="SenderPrefix"/>
    <w:basedOn w:val="Sender"/>
    <w:link w:val="SenderPrefixTegn"/>
    <w:rsid w:val="00F33D96"/>
    <w:rPr>
      <w:b/>
    </w:rPr>
  </w:style>
  <w:style w:type="character" w:customStyle="1" w:styleId="SenderTegn">
    <w:name w:val="Sender Tegn"/>
    <w:basedOn w:val="Standardskrifttypeiafsnit"/>
    <w:link w:val="Sender"/>
    <w:rsid w:val="002446B8"/>
    <w:rPr>
      <w:rFonts w:ascii="Georgia" w:hAnsi="Georgia"/>
      <w:sz w:val="16"/>
    </w:rPr>
  </w:style>
  <w:style w:type="character" w:customStyle="1" w:styleId="DocumentDateChar">
    <w:name w:val="DocumentDate Char"/>
    <w:basedOn w:val="SenderTegn"/>
    <w:link w:val="DocumentDate"/>
    <w:rsid w:val="00F33D96"/>
    <w:rPr>
      <w:rFonts w:ascii="Georgia" w:hAnsi="Georgia"/>
      <w:i/>
      <w:sz w:val="20"/>
    </w:rPr>
  </w:style>
  <w:style w:type="character" w:customStyle="1" w:styleId="SenderDepartmentTegn">
    <w:name w:val="SenderDepartment Tegn"/>
    <w:basedOn w:val="DocumentDateChar"/>
    <w:link w:val="SenderDepartment"/>
    <w:rsid w:val="0091653A"/>
    <w:rPr>
      <w:rFonts w:ascii="Verdana" w:hAnsi="Verdana"/>
      <w:b/>
      <w:i w:val="0"/>
      <w:sz w:val="18"/>
    </w:rPr>
  </w:style>
  <w:style w:type="character" w:customStyle="1" w:styleId="SenderPrefixTegn">
    <w:name w:val="SenderPrefix Tegn"/>
    <w:basedOn w:val="SenderTegn"/>
    <w:link w:val="SenderPrefix"/>
    <w:rsid w:val="00F33D96"/>
    <w:rPr>
      <w:rFonts w:ascii="Georgia" w:hAnsi="Georgia"/>
      <w:b/>
      <w:sz w:val="16"/>
    </w:rPr>
  </w:style>
  <w:style w:type="paragraph" w:customStyle="1" w:styleId="FirstPageHeaderSpacer">
    <w:name w:val="FirstPageHeaderSpacer"/>
    <w:basedOn w:val="Normal"/>
    <w:rsid w:val="00572823"/>
    <w:pPr>
      <w:spacing w:line="240" w:lineRule="auto"/>
    </w:pPr>
    <w:rPr>
      <w:rFonts w:ascii="Algerian" w:hAnsi="Algerian"/>
      <w:sz w:val="16"/>
    </w:rPr>
  </w:style>
  <w:style w:type="paragraph" w:customStyle="1" w:styleId="PageNumber">
    <w:name w:val="PageNumber"/>
    <w:basedOn w:val="Sidefod"/>
    <w:rsid w:val="00B10D18"/>
    <w:pPr>
      <w:framePr w:hSpace="141" w:wrap="around" w:vAnchor="text" w:hAnchor="text" w:y="1"/>
      <w:suppressOverlap/>
    </w:pPr>
    <w:rPr>
      <w:b/>
      <w:color w:val="262626" w:themeColor="text1" w:themeTint="D9"/>
      <w:sz w:val="14"/>
    </w:rPr>
  </w:style>
  <w:style w:type="paragraph" w:customStyle="1" w:styleId="Kolofon">
    <w:name w:val="Kolofon"/>
    <w:basedOn w:val="Normal"/>
    <w:rsid w:val="0035022B"/>
    <w:pPr>
      <w:framePr w:wrap="around" w:vAnchor="page" w:hAnchor="page" w:x="1248" w:y="2496"/>
      <w:suppressOverlap/>
      <w:jc w:val="right"/>
    </w:pPr>
  </w:style>
  <w:style w:type="paragraph" w:customStyle="1" w:styleId="Web">
    <w:name w:val="Web"/>
    <w:basedOn w:val="Normal"/>
    <w:rsid w:val="0091653A"/>
    <w:pPr>
      <w:framePr w:hSpace="142" w:wrap="around" w:vAnchor="page" w:hAnchor="page" w:x="1248" w:y="965"/>
      <w:suppressOverlap/>
      <w:jc w:val="right"/>
    </w:pPr>
    <w:rPr>
      <w:b/>
      <w:color w:val="00568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77AD2"/>
    <w:rPr>
      <w:rFonts w:ascii="Verdana" w:eastAsiaTheme="majorEastAsia" w:hAnsi="Verdana" w:cstheme="majorBidi"/>
      <w:b/>
      <w:color w:val="4BACC6" w:themeColor="accent5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B277A"/>
    <w:rPr>
      <w:rFonts w:ascii="Verdana" w:eastAsiaTheme="majorEastAsia" w:hAnsi="Verdana" w:cstheme="majorBidi"/>
      <w:i/>
      <w:iCs/>
      <w:color w:val="000000" w:themeColor="text1"/>
      <w:sz w:val="18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6B277A"/>
    <w:rPr>
      <w:rFonts w:ascii="Verdana" w:eastAsiaTheme="majorEastAsia" w:hAnsi="Verdana" w:cstheme="majorBidi"/>
      <w:i/>
      <w:color w:val="000000" w:themeColor="text1"/>
      <w:sz w:val="18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B277A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B277A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B27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B27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verskrift">
    <w:name w:val="TOC Heading"/>
    <w:basedOn w:val="Overskrift1"/>
    <w:next w:val="Normal"/>
    <w:uiPriority w:val="39"/>
    <w:unhideWhenUsed/>
    <w:qFormat/>
    <w:rsid w:val="009F27DE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76471"/>
    <w:pPr>
      <w:tabs>
        <w:tab w:val="left" w:pos="360"/>
        <w:tab w:val="right" w:leader="dot" w:pos="9572"/>
      </w:tabs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9F27DE"/>
    <w:pPr>
      <w:spacing w:after="100"/>
      <w:ind w:left="18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9F27DE"/>
    <w:pPr>
      <w:spacing w:after="100"/>
      <w:ind w:left="360"/>
    </w:pPr>
  </w:style>
  <w:style w:type="character" w:styleId="Hyperlink">
    <w:name w:val="Hyperlink"/>
    <w:basedOn w:val="Standardskrifttypeiafsnit"/>
    <w:uiPriority w:val="99"/>
    <w:unhideWhenUsed/>
    <w:rsid w:val="009F27DE"/>
    <w:rPr>
      <w:color w:val="0000FF" w:themeColor="hyperlink"/>
      <w:u w:val="single"/>
    </w:rPr>
  </w:style>
  <w:style w:type="paragraph" w:styleId="Listeafsnit">
    <w:name w:val="List Paragraph"/>
    <w:basedOn w:val="Normal"/>
    <w:uiPriority w:val="34"/>
    <w:rsid w:val="002F0CC8"/>
    <w:pPr>
      <w:ind w:left="720"/>
      <w:contextualSpacing/>
    </w:pPr>
  </w:style>
  <w:style w:type="paragraph" w:customStyle="1" w:styleId="Textbody">
    <w:name w:val="Text body"/>
    <w:basedOn w:val="Normal"/>
    <w:rsid w:val="002F0CC8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styleId="BesgtLink">
    <w:name w:val="FollowedHyperlink"/>
    <w:basedOn w:val="Standardskrifttypeiafsnit"/>
    <w:uiPriority w:val="99"/>
    <w:semiHidden/>
    <w:unhideWhenUsed/>
    <w:rsid w:val="00493069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Tegn"/>
    <w:qFormat/>
    <w:rsid w:val="00FF2E92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F2F2F2" w:themeFill="background1" w:themeFillShade="F2"/>
      <w:spacing w:before="120" w:after="120"/>
      <w:contextualSpacing/>
    </w:pPr>
    <w:rPr>
      <w:rFonts w:ascii="Courier New" w:hAnsi="Courier New" w:cs="Courier New"/>
      <w:lang w:val="en-US"/>
    </w:rPr>
  </w:style>
  <w:style w:type="character" w:customStyle="1" w:styleId="CodeTegn">
    <w:name w:val="Code Tegn"/>
    <w:basedOn w:val="Standardskrifttypeiafsnit"/>
    <w:link w:val="Code"/>
    <w:rsid w:val="00FF2E92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table" w:styleId="Gittertabel4-farve1">
    <w:name w:val="Grid Table 4 Accent 1"/>
    <w:basedOn w:val="Tabel-Normal"/>
    <w:uiPriority w:val="49"/>
    <w:rsid w:val="009B312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share-komm.kombit.dk/P133/Ibrugtagning%20og%20test/Delte%20dokumenter/Brugervejledning%20til%20Administrationsmodulet%20for%20leverand%C3%B8rer.pdf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nets.eu/dk-da/kundeservice/medarbejdersignatur/oevrige-signaturer/Pages/bestil-funktionssignatur.aspx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share-komm.kombit.dk/P133/Ibrugtagning%20og%20test/Delte%20dokumenter/KommuneUUID%20til%20invocationContext.xls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ttestwww.serviceplatformen.dk/administration/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hare-komm.kombit.dk/P133/Ibrugtagning%20og%20test/Delte%20dokumenter/Brugervejledning%20til%20Administrationsmodulet%20for%20leverand%C3%B8rer.pdf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www.serviceplatformen.dk/administration/serviceOverview/list" TargetMode="External"/><Relationship Id="rId10" Type="http://schemas.openxmlformats.org/officeDocument/2006/relationships/hyperlink" Target="https://www.serviceplatformen.dk/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re-komm.kombit.dk/P133/Ibrugtagning%20og%20test/Delte%20dokumenter/Vejledning%20til%20NemLogin.pdf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Brugerdefinerede%20Office-skabeloner\ASL%20-%20skabelon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28E1A-639E-4DB0-AA36-48A370767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ASL - skabelon.dotx</Template>
  <TotalTime>1344</TotalTime>
  <Pages>18</Pages>
  <Words>2235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Holstebro Kommune</Company>
  <LinksUpToDate>false</LinksUpToDate>
  <CharactersWithSpaces>15843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Sølbech Larsen (Holstebro Kommune)</dc:creator>
  <cp:keywords/>
  <dc:description/>
  <cp:lastModifiedBy>Anders Sølbech Larsen (Holstebro Kommune)</cp:lastModifiedBy>
  <cp:revision>29</cp:revision>
  <cp:lastPrinted>2014-07-17T10:44:00Z</cp:lastPrinted>
  <dcterms:created xsi:type="dcterms:W3CDTF">2019-03-07T12:39:00Z</dcterms:created>
  <dcterms:modified xsi:type="dcterms:W3CDTF">2019-10-24T10:14:00Z</dcterms:modified>
</cp:coreProperties>
</file>